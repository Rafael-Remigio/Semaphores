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034B24" w14:paraId="186BB3D8" w14:textId="77777777" w:rsidTr="005F2405">
        <w:tc>
          <w:tcPr>
            <w:tcW w:w="5395" w:type="dxa"/>
          </w:tcPr>
          <w:p w14:paraId="1A0019CE" w14:textId="5036E1AB" w:rsidR="00A81248" w:rsidRPr="00034B24" w:rsidRDefault="00A81248" w:rsidP="00A81248">
            <w:pPr>
              <w:pStyle w:val="ncoraGrfica"/>
            </w:pPr>
          </w:p>
        </w:tc>
        <w:tc>
          <w:tcPr>
            <w:tcW w:w="5395" w:type="dxa"/>
          </w:tcPr>
          <w:p w14:paraId="10EABD45" w14:textId="77777777" w:rsidR="00A81248" w:rsidRPr="00034B24" w:rsidRDefault="00A81248" w:rsidP="00A81248">
            <w:pPr>
              <w:pStyle w:val="ncoraGrfica"/>
            </w:pPr>
          </w:p>
        </w:tc>
      </w:tr>
      <w:tr w:rsidR="00A81248" w:rsidRPr="00034B24" w14:paraId="0B0EDD1C" w14:textId="77777777" w:rsidTr="005F2405">
        <w:trPr>
          <w:trHeight w:val="8059"/>
        </w:trPr>
        <w:tc>
          <w:tcPr>
            <w:tcW w:w="5395" w:type="dxa"/>
          </w:tcPr>
          <w:p w14:paraId="3EE50D86" w14:textId="70AF9CD7" w:rsidR="00A81248" w:rsidRPr="00034B24" w:rsidRDefault="005F2405" w:rsidP="008E2B61">
            <w:pPr>
              <w:pStyle w:val="Heading1"/>
            </w:pPr>
            <w:r>
              <w:t>Simulação de Ponte Aérea</w:t>
            </w:r>
            <w:r w:rsidRPr="00034B24">
              <w:rPr>
                <w:noProof/>
                <w:lang w:bidi="pt-PT"/>
              </w:rPr>
              <w:t xml:space="preserve"> </w:t>
            </w:r>
          </w:p>
        </w:tc>
        <w:tc>
          <w:tcPr>
            <w:tcW w:w="5395" w:type="dxa"/>
          </w:tcPr>
          <w:p w14:paraId="7444B634" w14:textId="1C20EAD4" w:rsidR="00A81248" w:rsidRPr="00034B24" w:rsidRDefault="008E2B61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F626C7F" wp14:editId="7EDF7985">
                  <wp:simplePos x="0" y="0"/>
                  <wp:positionH relativeFrom="column">
                    <wp:posOffset>386715</wp:posOffset>
                  </wp:positionH>
                  <wp:positionV relativeFrom="paragraph">
                    <wp:posOffset>-300355</wp:posOffset>
                  </wp:positionV>
                  <wp:extent cx="3288665" cy="1208405"/>
                  <wp:effectExtent l="0" t="0" r="0" b="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665" cy="120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81248" w:rsidRPr="00034B24" w14:paraId="750EF887" w14:textId="77777777" w:rsidTr="005F2405">
        <w:trPr>
          <w:trHeight w:val="1299"/>
        </w:trPr>
        <w:tc>
          <w:tcPr>
            <w:tcW w:w="5395" w:type="dxa"/>
          </w:tcPr>
          <w:p w14:paraId="54452428" w14:textId="09C5DE24" w:rsidR="00A81248" w:rsidRPr="00034B24" w:rsidRDefault="00A81248"/>
        </w:tc>
        <w:tc>
          <w:tcPr>
            <w:tcW w:w="5395" w:type="dxa"/>
          </w:tcPr>
          <w:p w14:paraId="714A0F88" w14:textId="22C90B5E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3B0E7FFD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59607D88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1376D9B9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6694860C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48848F77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7B88FA14" w14:textId="6035C758" w:rsidR="00A81248" w:rsidRPr="00C55E60" w:rsidRDefault="00105D34" w:rsidP="00A81248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2021/2022</w:t>
            </w:r>
          </w:p>
          <w:p w14:paraId="50EED284" w14:textId="75FCC5C5" w:rsidR="00A81248" w:rsidRPr="00C55E60" w:rsidRDefault="00105D34" w:rsidP="00C66528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L. Engenharia Informática</w:t>
            </w:r>
          </w:p>
        </w:tc>
      </w:tr>
      <w:tr w:rsidR="00A81248" w:rsidRPr="00034B24" w14:paraId="00108129" w14:textId="77777777" w:rsidTr="005F2405">
        <w:trPr>
          <w:trHeight w:val="1402"/>
        </w:trPr>
        <w:tc>
          <w:tcPr>
            <w:tcW w:w="5395" w:type="dxa"/>
          </w:tcPr>
          <w:p w14:paraId="5A61466E" w14:textId="5318C99F" w:rsidR="00A81248" w:rsidRPr="00034B24" w:rsidRDefault="005F2405">
            <w:r w:rsidRPr="00034B24">
              <w:rPr>
                <w:noProof/>
                <w:lang w:bidi="pt-P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A75B69E" wp14:editId="00DCA46C">
                      <wp:simplePos x="0" y="0"/>
                      <wp:positionH relativeFrom="margin">
                        <wp:posOffset>-1680184</wp:posOffset>
                      </wp:positionH>
                      <wp:positionV relativeFrom="page">
                        <wp:posOffset>-3660140</wp:posOffset>
                      </wp:positionV>
                      <wp:extent cx="9293560" cy="9587192"/>
                      <wp:effectExtent l="1491615" t="0" r="117094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2771659">
                                <a:off x="0" y="0"/>
                                <a:ext cx="9293560" cy="9587192"/>
                                <a:chOff x="1029446" y="4310275"/>
                                <a:chExt cx="9292388" cy="9039861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4476022" y="5587693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 rot="5206727">
                                  <a:off x="3331409" y="6954463"/>
                                  <a:ext cx="3685161" cy="828908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1618987" y="4310275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32845A" id="Grupo 1" o:spid="_x0000_s1026" alt="&quot;&quot;" style="position:absolute;margin-left:-132.3pt;margin-top:-288.2pt;width:731.8pt;height:754.9pt;rotation:3027391fd;z-index:-251657216;mso-position-horizontal-relative:margin;mso-position-vertical-relative:page;mso-width-relative:margin;mso-height-relative:margin" coordorigin="10294,43102" coordsize="92923,90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">
                      <v:shape id="Forma" o:spid="_x0000_s1027" style="position:absolute;left:44760;top:55876;width:58458;height:75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left:33314;top:69544;width:36851;height:82891;rotation:5687134fd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" path="m,21600l21600,10802,,,,21600xe" fillcolor="#00c1c7 [3205]" stroked="f" strokeweight="1pt">
                        <v:stroke miterlimit="4" joinstyle="miter"/>
                        <v:path arrowok="t" o:extrusionok="f" o:connecttype="custom" o:connectlocs="1842581,4144544;1842581,4144544;1842581,4144544;1842581,4144544" o:connectangles="0,90,180,270"/>
                      </v:shape>
                      <v:shape id="Forma" o:spid="_x0000_s1029" style="position:absolute;left:16189;top:43102;width:77712;height:9039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0243994D" w14:textId="77777777" w:rsidR="005F2405" w:rsidRDefault="005F2405" w:rsidP="00A81248">
            <w:pPr>
              <w:pStyle w:val="Heading2"/>
              <w:rPr>
                <w:sz w:val="36"/>
                <w:szCs w:val="36"/>
              </w:rPr>
            </w:pPr>
          </w:p>
          <w:p w14:paraId="60D7DFAC" w14:textId="2080A4EB" w:rsidR="00A81248" w:rsidRPr="00C55E60" w:rsidRDefault="00105D34" w:rsidP="00A81248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Rafael Remígio 102435</w:t>
            </w:r>
            <w:r w:rsidR="00C66528" w:rsidRPr="00C55E60">
              <w:rPr>
                <w:sz w:val="36"/>
                <w:szCs w:val="36"/>
                <w:lang w:bidi="pt-PT"/>
              </w:rPr>
              <w:t xml:space="preserve"> </w:t>
            </w:r>
          </w:p>
          <w:p w14:paraId="54ACB109" w14:textId="337ECC75" w:rsidR="00C55E60" w:rsidRPr="00C55E60" w:rsidRDefault="00105D34" w:rsidP="00C55E60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João Correia 104360</w:t>
            </w:r>
          </w:p>
        </w:tc>
      </w:tr>
      <w:tr w:rsidR="00C55E60" w:rsidRPr="00034B24" w14:paraId="4DB62A95" w14:textId="77777777" w:rsidTr="005F2405">
        <w:trPr>
          <w:trHeight w:val="1402"/>
        </w:trPr>
        <w:tc>
          <w:tcPr>
            <w:tcW w:w="5395" w:type="dxa"/>
          </w:tcPr>
          <w:p w14:paraId="61674722" w14:textId="3EEEFACF" w:rsidR="00C55E60" w:rsidRPr="00034B24" w:rsidRDefault="00C55E60"/>
        </w:tc>
        <w:tc>
          <w:tcPr>
            <w:tcW w:w="5395" w:type="dxa"/>
          </w:tcPr>
          <w:p w14:paraId="74A1ECAD" w14:textId="6F68DEC6" w:rsidR="00C55E60" w:rsidRPr="00C55E60" w:rsidRDefault="00C55E60" w:rsidP="00C55E60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Professor Nuno Lau</w:t>
            </w:r>
          </w:p>
          <w:p w14:paraId="524902DC" w14:textId="3321D1EA" w:rsidR="00C55E60" w:rsidRPr="00C55E60" w:rsidRDefault="00C55E60" w:rsidP="00C55E60">
            <w:pPr>
              <w:pStyle w:val="Heading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Professor Guilherme Campos</w:t>
            </w:r>
          </w:p>
          <w:p w14:paraId="25373716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45CD5893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6D9D590F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5220C1C3" w14:textId="1F5F9DE5" w:rsidR="00C55E60" w:rsidRPr="00C55E60" w:rsidRDefault="00C55E60" w:rsidP="00C55E60">
            <w:pPr>
              <w:rPr>
                <w:sz w:val="36"/>
                <w:szCs w:val="36"/>
              </w:rPr>
            </w:pPr>
          </w:p>
        </w:tc>
      </w:tr>
    </w:tbl>
    <w:p w14:paraId="23F6B79B" w14:textId="4AEE8C4D" w:rsidR="00745BA9" w:rsidRDefault="00745BA9"/>
    <w:p w14:paraId="3C893B64" w14:textId="77B847DD" w:rsidR="00745BA9" w:rsidRDefault="00745BA9"/>
    <w:p w14:paraId="73A9CFA2" w14:textId="548F7ED9" w:rsidR="00745BA9" w:rsidRDefault="00745BA9"/>
    <w:p w14:paraId="2002348F" w14:textId="0FA710BE" w:rsidR="00745BA9" w:rsidRDefault="00745BA9"/>
    <w:p w14:paraId="145F7DCA" w14:textId="7F8FFEE5" w:rsidR="00745BA9" w:rsidRDefault="00745BA9"/>
    <w:p w14:paraId="5232888F" w14:textId="77777777" w:rsidR="00105D34" w:rsidRDefault="00105D34"/>
    <w:p w14:paraId="1E1AA747" w14:textId="77777777" w:rsidR="00105D34" w:rsidRDefault="00105D34"/>
    <w:tbl>
      <w:tblPr>
        <w:tblW w:w="10790" w:type="dxa"/>
        <w:tblLayout w:type="fixed"/>
        <w:tblLook w:val="0600" w:firstRow="0" w:lastRow="0" w:firstColumn="0" w:lastColumn="0" w:noHBand="1" w:noVBand="1"/>
      </w:tblPr>
      <w:tblGrid>
        <w:gridCol w:w="5395"/>
        <w:gridCol w:w="5095"/>
        <w:gridCol w:w="300"/>
      </w:tblGrid>
      <w:tr w:rsidR="00105D34" w:rsidRPr="00034B24" w14:paraId="5093C355" w14:textId="77777777" w:rsidTr="00600F23">
        <w:trPr>
          <w:trHeight w:val="2719"/>
        </w:trPr>
        <w:tc>
          <w:tcPr>
            <w:tcW w:w="5395" w:type="dxa"/>
          </w:tcPr>
          <w:p w14:paraId="059C84E0" w14:textId="77777777" w:rsidR="00105D34" w:rsidRDefault="00105D34" w:rsidP="00FC4372">
            <w:pPr>
              <w:pStyle w:val="Heading1"/>
            </w:pPr>
            <w:r>
              <w:t>Índice</w:t>
            </w:r>
          </w:p>
          <w:p w14:paraId="4ABF311E" w14:textId="77777777" w:rsidR="00105D34" w:rsidRDefault="00105D34" w:rsidP="00105D34"/>
          <w:p w14:paraId="6915BDBC" w14:textId="77777777" w:rsidR="00105D34" w:rsidRDefault="00105D34" w:rsidP="00105D34"/>
          <w:p w14:paraId="270C431D" w14:textId="77777777" w:rsidR="00105D34" w:rsidRDefault="00105D34" w:rsidP="00105D34"/>
          <w:p w14:paraId="2E90CB10" w14:textId="77777777" w:rsidR="00105D34" w:rsidRDefault="00105D34" w:rsidP="00105D34"/>
          <w:p w14:paraId="1C4AAD58" w14:textId="77777777" w:rsidR="00105D34" w:rsidRDefault="00105D34" w:rsidP="00105D34"/>
          <w:p w14:paraId="7A93EB08" w14:textId="03CAF5F7" w:rsidR="00105D34" w:rsidRPr="00105D34" w:rsidRDefault="00105D34" w:rsidP="00105D34"/>
        </w:tc>
        <w:tc>
          <w:tcPr>
            <w:tcW w:w="5395" w:type="dxa"/>
            <w:gridSpan w:val="2"/>
          </w:tcPr>
          <w:p w14:paraId="2380925A" w14:textId="77777777" w:rsidR="00105D34" w:rsidRDefault="00105D34" w:rsidP="00600F23"/>
          <w:p w14:paraId="11707047" w14:textId="77777777" w:rsidR="00600F23" w:rsidRDefault="00600F23" w:rsidP="00600F23"/>
          <w:p w14:paraId="3087504E" w14:textId="77777777" w:rsidR="00600F23" w:rsidRDefault="00600F23" w:rsidP="00600F23"/>
          <w:p w14:paraId="45381F81" w14:textId="77777777" w:rsidR="00600F23" w:rsidRDefault="00600F23" w:rsidP="00600F23"/>
          <w:p w14:paraId="2862F840" w14:textId="77777777" w:rsidR="00600F23" w:rsidRDefault="00600F23" w:rsidP="00600F23"/>
          <w:p w14:paraId="13462600" w14:textId="77777777" w:rsidR="00600F23" w:rsidRDefault="00600F23" w:rsidP="00600F23"/>
          <w:p w14:paraId="17C07360" w14:textId="77777777" w:rsidR="00600F23" w:rsidRDefault="00600F23" w:rsidP="00600F23"/>
          <w:p w14:paraId="00FA287A" w14:textId="77777777" w:rsidR="00600F23" w:rsidRDefault="00600F23" w:rsidP="00600F23"/>
          <w:p w14:paraId="17AC85C0" w14:textId="4905DCF3" w:rsidR="00600F23" w:rsidRPr="00034B24" w:rsidRDefault="00600F23" w:rsidP="00600F23"/>
        </w:tc>
      </w:tr>
      <w:tr w:rsidR="00105D34" w:rsidRPr="00034B24" w14:paraId="67FCBE71" w14:textId="77777777" w:rsidTr="00600F23">
        <w:trPr>
          <w:trHeight w:val="2719"/>
        </w:trPr>
        <w:tc>
          <w:tcPr>
            <w:tcW w:w="10490" w:type="dxa"/>
            <w:gridSpan w:val="2"/>
          </w:tcPr>
          <w:p w14:paraId="2E59E49A" w14:textId="77777777" w:rsidR="00600F23" w:rsidRPr="00600F23" w:rsidRDefault="00600F23" w:rsidP="00600F23">
            <w:pPr>
              <w:pStyle w:val="BodyText"/>
              <w:rPr>
                <w:b/>
                <w:w w:val="85"/>
              </w:rPr>
            </w:pPr>
            <w:r>
              <w:rPr>
                <w:w w:val="85"/>
              </w:rPr>
              <w:t xml:space="preserve">                               </w:t>
            </w:r>
          </w:p>
          <w:p w14:paraId="3E74EE1D" w14:textId="1153E9A4" w:rsidR="00105D34" w:rsidRDefault="00F86555" w:rsidP="00600F23">
            <w:pPr>
              <w:pStyle w:val="BodyText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hyperlink w:anchor="_bookmark0" w:history="1">
              <w:r w:rsidR="00600F23">
                <w:rPr>
                  <w:rFonts w:ascii="Verdana" w:hAnsi="Verdana"/>
                  <w:b/>
                  <w:i/>
                  <w:w w:val="90"/>
                  <w:sz w:val="24"/>
                </w:rPr>
                <w:t>Introdução</w:t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  <w:t>_____________________________________________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__2</w:t>
              </w:r>
            </w:hyperlink>
          </w:p>
          <w:p w14:paraId="5B36E89B" w14:textId="77777777" w:rsidR="009B3843" w:rsidRDefault="009B3843" w:rsidP="00600F23">
            <w:pPr>
              <w:pStyle w:val="BodyText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</w:p>
          <w:p w14:paraId="0707E479" w14:textId="65C1E3FC" w:rsidR="00600F23" w:rsidRDefault="00F86555" w:rsidP="00600F23">
            <w:pPr>
              <w:pStyle w:val="BodyText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r w:rsidR="002A6AD1">
                <w:rPr>
                  <w:rFonts w:ascii="Verdana" w:hAnsi="Verdana"/>
                  <w:b/>
                  <w:i/>
                  <w:w w:val="90"/>
                  <w:sz w:val="24"/>
                </w:rPr>
                <w:t xml:space="preserve">Tabela de semaforos </w:t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___________________________________________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_3</w:t>
              </w:r>
            </w:hyperlink>
          </w:p>
          <w:p w14:paraId="58FDF527" w14:textId="77777777" w:rsidR="009B3843" w:rsidRDefault="009B3843" w:rsidP="00600F23">
            <w:pPr>
              <w:pStyle w:val="BodyText"/>
            </w:pPr>
          </w:p>
          <w:p w14:paraId="0FA9300A" w14:textId="7206C4AE" w:rsidR="00600F23" w:rsidRDefault="00F86555" w:rsidP="00600F23">
            <w:pPr>
              <w:pStyle w:val="BodyText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r w:rsidR="002A6AD1">
                <w:rPr>
                  <w:rFonts w:ascii="Verdana" w:hAnsi="Verdana"/>
                  <w:b/>
                  <w:i/>
                  <w:w w:val="90"/>
                  <w:sz w:val="24"/>
                </w:rPr>
                <w:t>Passenger ___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_________________________________________________</w:t>
              </w:r>
            </w:hyperlink>
            <w:r w:rsidR="003911E6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9</w:t>
            </w:r>
          </w:p>
          <w:p w14:paraId="6186EE82" w14:textId="77777777" w:rsidR="009B3843" w:rsidRDefault="009B3843" w:rsidP="00600F23">
            <w:pPr>
              <w:pStyle w:val="BodyText"/>
            </w:pPr>
          </w:p>
          <w:p w14:paraId="0B91D126" w14:textId="0B0699C9" w:rsidR="00AA3DF7" w:rsidRDefault="00F86555" w:rsidP="00600F23">
            <w:pPr>
              <w:pStyle w:val="BodyText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r w:rsidR="002A6AD1">
                <w:rPr>
                  <w:rFonts w:ascii="Verdana" w:hAnsi="Verdana"/>
                  <w:b/>
                  <w:i/>
                  <w:w w:val="90"/>
                  <w:sz w:val="24"/>
                </w:rPr>
                <w:t>Hostess___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__________________________________________________</w:t>
              </w:r>
            </w:hyperlink>
            <w:r w:rsidR="00A951FA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10</w:t>
            </w:r>
          </w:p>
          <w:p w14:paraId="04EDBE88" w14:textId="77777777" w:rsidR="009B3843" w:rsidRDefault="009B3843" w:rsidP="00600F23">
            <w:pPr>
              <w:pStyle w:val="BodyText"/>
            </w:pPr>
          </w:p>
          <w:p w14:paraId="3D99A65A" w14:textId="7994EEDB" w:rsidR="00AA3DF7" w:rsidRDefault="00F86555" w:rsidP="00600F23">
            <w:pPr>
              <w:pStyle w:val="BodyText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hyperlink w:anchor="_bookmark0" w:history="1">
              <w:r w:rsidR="002A6AD1">
                <w:rPr>
                  <w:rFonts w:ascii="Verdana" w:hAnsi="Verdana"/>
                  <w:b/>
                  <w:i/>
                  <w:w w:val="90"/>
                  <w:sz w:val="24"/>
                </w:rPr>
                <w:t>Pilot__________</w:t>
              </w:r>
              <w:r w:rsidR="00691374">
                <w:rPr>
                  <w:rFonts w:ascii="Verdana" w:hAnsi="Verdana"/>
                  <w:b/>
                  <w:i/>
                  <w:w w:val="90"/>
                  <w:sz w:val="24"/>
                </w:rPr>
                <w:t>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 xml:space="preserve">___________________________________________    </w:t>
              </w:r>
            </w:hyperlink>
            <w:r w:rsidR="00A951FA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13</w:t>
            </w:r>
          </w:p>
          <w:p w14:paraId="2328433E" w14:textId="77777777" w:rsidR="002A6AD1" w:rsidRDefault="002A6AD1" w:rsidP="002A6AD1">
            <w:pPr>
              <w:pStyle w:val="BodyText"/>
            </w:pPr>
          </w:p>
          <w:p w14:paraId="1382E0D3" w14:textId="1EF7CAB5" w:rsidR="002A6AD1" w:rsidRDefault="002A6AD1" w:rsidP="002A6AD1">
            <w:pPr>
              <w:pStyle w:val="BodyText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hyperlink w:anchor="_bookmark0" w:history="1">
              <w:r>
                <w:rPr>
                  <w:rFonts w:ascii="Verdana" w:hAnsi="Verdana"/>
                  <w:b/>
                  <w:i/>
                  <w:w w:val="90"/>
                  <w:sz w:val="24"/>
                </w:rPr>
                <w:t>Testes Realizados</w:t>
              </w:r>
              <w:r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 xml:space="preserve">___________________________________________    </w:t>
              </w:r>
            </w:hyperlink>
            <w:r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13</w:t>
            </w:r>
          </w:p>
          <w:p w14:paraId="6598C4F2" w14:textId="77777777" w:rsidR="00A951FA" w:rsidRDefault="00A951FA" w:rsidP="00600F23">
            <w:pPr>
              <w:pStyle w:val="BodyText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</w:p>
          <w:p w14:paraId="0FCDA2F5" w14:textId="1042969D" w:rsidR="00A951FA" w:rsidRPr="00A951FA" w:rsidRDefault="00A951FA" w:rsidP="00600F23">
            <w:pPr>
              <w:pStyle w:val="BodyText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r>
              <w:rPr>
                <w:rFonts w:ascii="Verdana" w:hAnsi="Verdana"/>
                <w:b/>
                <w:i/>
                <w:w w:val="90"/>
                <w:sz w:val="24"/>
              </w:rPr>
              <w:t>Bibliografia</w:t>
            </w:r>
            <w:r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 xml:space="preserve">_____________________________________________   _____ </w:t>
            </w:r>
          </w:p>
        </w:tc>
        <w:tc>
          <w:tcPr>
            <w:tcW w:w="300" w:type="dxa"/>
          </w:tcPr>
          <w:p w14:paraId="62843A2F" w14:textId="77777777" w:rsidR="00105D34" w:rsidRDefault="00105D34" w:rsidP="00FC4372"/>
          <w:p w14:paraId="28744C2D" w14:textId="77777777" w:rsidR="00105D34" w:rsidRDefault="00105D34" w:rsidP="00FC4372"/>
          <w:p w14:paraId="5EF13EA2" w14:textId="05B91557" w:rsidR="00105D34" w:rsidRDefault="00105D34" w:rsidP="00FC4372"/>
        </w:tc>
      </w:tr>
      <w:tr w:rsidR="00105D34" w:rsidRPr="00034B24" w14:paraId="75FC03CE" w14:textId="77777777" w:rsidTr="00600F23">
        <w:trPr>
          <w:trHeight w:val="2719"/>
        </w:trPr>
        <w:tc>
          <w:tcPr>
            <w:tcW w:w="10490" w:type="dxa"/>
            <w:gridSpan w:val="2"/>
          </w:tcPr>
          <w:p w14:paraId="7D03998C" w14:textId="77777777" w:rsidR="00105D34" w:rsidRDefault="00105D34" w:rsidP="00FC4372">
            <w:pPr>
              <w:pStyle w:val="Heading1"/>
            </w:pPr>
          </w:p>
        </w:tc>
        <w:tc>
          <w:tcPr>
            <w:tcW w:w="300" w:type="dxa"/>
          </w:tcPr>
          <w:p w14:paraId="0E267FA8" w14:textId="77777777" w:rsidR="00105D34" w:rsidRDefault="00105D34" w:rsidP="00FC4372"/>
        </w:tc>
      </w:tr>
    </w:tbl>
    <w:p w14:paraId="6AD46C0D" w14:textId="72422508" w:rsidR="00745BA9" w:rsidRDefault="00745BA9"/>
    <w:p w14:paraId="6E939CEA" w14:textId="2FF7A456" w:rsidR="00745BA9" w:rsidRDefault="00745BA9"/>
    <w:p w14:paraId="4A683D4D" w14:textId="1C048672" w:rsidR="00745BA9" w:rsidRDefault="00745BA9"/>
    <w:p w14:paraId="74A68439" w14:textId="332B837B" w:rsidR="00745BA9" w:rsidRDefault="00745BA9"/>
    <w:p w14:paraId="5CCBAF2A" w14:textId="77777777" w:rsidR="003F396D" w:rsidRDefault="003F396D" w:rsidP="003F396D">
      <w:pPr>
        <w:pStyle w:val="Heading3"/>
        <w:jc w:val="both"/>
      </w:pPr>
    </w:p>
    <w:p w14:paraId="1604245C" w14:textId="77777777" w:rsidR="003F396D" w:rsidRDefault="003F396D" w:rsidP="003F396D">
      <w:pPr>
        <w:pStyle w:val="Heading3"/>
        <w:jc w:val="both"/>
      </w:pPr>
    </w:p>
    <w:p w14:paraId="33C423C8" w14:textId="33A617E7" w:rsidR="003F396D" w:rsidRDefault="003F396D" w:rsidP="003352D8">
      <w:pPr>
        <w:pStyle w:val="Heading5"/>
      </w:pPr>
      <w:r>
        <w:t>Introdução</w:t>
      </w:r>
    </w:p>
    <w:p w14:paraId="2E56A9FE" w14:textId="4DC4490B" w:rsidR="003F396D" w:rsidRDefault="003F396D"/>
    <w:p w14:paraId="7E3307AE" w14:textId="06BA9281" w:rsidR="003F396D" w:rsidRDefault="003F396D"/>
    <w:p w14:paraId="3E930EBE" w14:textId="2AA96B7D" w:rsidR="003F396D" w:rsidRDefault="003F396D"/>
    <w:p w14:paraId="408D536E" w14:textId="1B62A4F8" w:rsidR="003F396D" w:rsidRDefault="003F396D" w:rsidP="00307FFD">
      <w:pPr>
        <w:jc w:val="both"/>
      </w:pPr>
    </w:p>
    <w:p w14:paraId="325F84AD" w14:textId="77777777" w:rsidR="003352D8" w:rsidRDefault="003352D8" w:rsidP="00307FFD">
      <w:pPr>
        <w:jc w:val="both"/>
      </w:pPr>
    </w:p>
    <w:p w14:paraId="42FEE703" w14:textId="7F5DBDED" w:rsidR="003F396D" w:rsidRDefault="003F396D" w:rsidP="00307FFD">
      <w:pPr>
        <w:jc w:val="both"/>
      </w:pPr>
      <w:r>
        <w:tab/>
      </w:r>
    </w:p>
    <w:p w14:paraId="3B2DC031" w14:textId="3EF4DDCE" w:rsidR="005B107A" w:rsidRPr="00307FFD" w:rsidRDefault="000619B4" w:rsidP="00307FFD">
      <w:pPr>
        <w:pStyle w:val="Heading4"/>
        <w:jc w:val="both"/>
        <w:rPr>
          <w:rFonts w:ascii="Arial" w:hAnsi="Arial" w:cs="Arial"/>
          <w:i w:val="0"/>
          <w:iCs w:val="0"/>
        </w:rPr>
      </w:pPr>
      <w:r>
        <w:tab/>
      </w:r>
      <w:r w:rsidRPr="00307FFD">
        <w:rPr>
          <w:rFonts w:ascii="Arial" w:hAnsi="Arial" w:cs="Arial"/>
          <w:i w:val="0"/>
          <w:iCs w:val="0"/>
        </w:rPr>
        <w:t xml:space="preserve">Neste documento, explicaremos a resolução do </w:t>
      </w:r>
      <w:r w:rsidR="00D3644F">
        <w:rPr>
          <w:rFonts w:ascii="Arial" w:hAnsi="Arial" w:cs="Arial"/>
          <w:i w:val="0"/>
          <w:iCs w:val="0"/>
        </w:rPr>
        <w:t>2</w:t>
      </w:r>
      <w:r w:rsidRPr="00307FFD">
        <w:rPr>
          <w:rFonts w:ascii="Arial" w:hAnsi="Arial" w:cs="Arial"/>
          <w:i w:val="0"/>
          <w:iCs w:val="0"/>
        </w:rPr>
        <w:t xml:space="preserve">º Trabalho Prático da disciplina de Sistemas Operativos que tem como objetivo o desenvolvimento e teste </w:t>
      </w:r>
      <w:r w:rsidR="00D3644F">
        <w:rPr>
          <w:rFonts w:ascii="Arial" w:hAnsi="Arial" w:cs="Arial"/>
          <w:i w:val="0"/>
          <w:iCs w:val="0"/>
        </w:rPr>
        <w:t xml:space="preserve"> </w:t>
      </w:r>
      <w:r w:rsidR="004F5035">
        <w:rPr>
          <w:rFonts w:ascii="Arial" w:hAnsi="Arial" w:cs="Arial"/>
          <w:i w:val="0"/>
          <w:iCs w:val="0"/>
        </w:rPr>
        <w:t>(</w:t>
      </w:r>
      <w:r w:rsidR="004F5035" w:rsidRPr="00307FFD">
        <w:rPr>
          <w:rFonts w:ascii="Arial" w:hAnsi="Arial" w:cs="Arial"/>
          <w:i w:val="0"/>
          <w:iCs w:val="0"/>
        </w:rPr>
        <w:t>.</w:t>
      </w:r>
      <w:r w:rsidR="004F5035">
        <w:rPr>
          <w:rFonts w:ascii="Arial" w:hAnsi="Arial" w:cs="Arial"/>
          <w:i w:val="0"/>
          <w:iCs w:val="0"/>
        </w:rPr>
        <w:t>..)</w:t>
      </w:r>
    </w:p>
    <w:p w14:paraId="6ED74D76" w14:textId="77777777" w:rsidR="005B107A" w:rsidRPr="00307FFD" w:rsidRDefault="005B107A" w:rsidP="00307FFD">
      <w:pPr>
        <w:pStyle w:val="Heading4"/>
        <w:jc w:val="both"/>
        <w:rPr>
          <w:rFonts w:ascii="Arial" w:hAnsi="Arial" w:cs="Arial"/>
          <w:i w:val="0"/>
          <w:iCs w:val="0"/>
        </w:rPr>
      </w:pPr>
    </w:p>
    <w:p w14:paraId="0E657B55" w14:textId="0C4BD26F" w:rsidR="003F396D" w:rsidRPr="00307FFD" w:rsidRDefault="005B107A" w:rsidP="00307FFD">
      <w:pPr>
        <w:pStyle w:val="Heading4"/>
        <w:jc w:val="both"/>
        <w:rPr>
          <w:rFonts w:ascii="Arial" w:hAnsi="Arial" w:cs="Arial"/>
          <w:i w:val="0"/>
          <w:iCs w:val="0"/>
        </w:rPr>
      </w:pPr>
      <w:r w:rsidRPr="00307FFD">
        <w:rPr>
          <w:rFonts w:ascii="Arial" w:hAnsi="Arial" w:cs="Arial"/>
          <w:i w:val="0"/>
          <w:iCs w:val="0"/>
        </w:rPr>
        <w:tab/>
        <w:t>Explicaremos os métodos usados para cada função</w:t>
      </w:r>
      <w:r w:rsidR="004F5035">
        <w:rPr>
          <w:rFonts w:ascii="Arial" w:hAnsi="Arial" w:cs="Arial"/>
          <w:i w:val="0"/>
          <w:iCs w:val="0"/>
        </w:rPr>
        <w:t xml:space="preserve"> (</w:t>
      </w:r>
      <w:r w:rsidR="003352D8" w:rsidRPr="00307FFD">
        <w:rPr>
          <w:rFonts w:ascii="Arial" w:hAnsi="Arial" w:cs="Arial"/>
          <w:i w:val="0"/>
          <w:iCs w:val="0"/>
        </w:rPr>
        <w:t>.</w:t>
      </w:r>
      <w:r w:rsidR="004F5035">
        <w:rPr>
          <w:rFonts w:ascii="Arial" w:hAnsi="Arial" w:cs="Arial"/>
          <w:i w:val="0"/>
          <w:iCs w:val="0"/>
        </w:rPr>
        <w:t>..)</w:t>
      </w:r>
    </w:p>
    <w:p w14:paraId="37D69ED8" w14:textId="3F989A56" w:rsidR="003F396D" w:rsidRDefault="003F396D"/>
    <w:p w14:paraId="5C65B539" w14:textId="44E63FB2" w:rsidR="003F396D" w:rsidRDefault="003F396D"/>
    <w:p w14:paraId="50267065" w14:textId="6DB2BFA2" w:rsidR="003F396D" w:rsidRDefault="003F396D"/>
    <w:p w14:paraId="7D6EAE19" w14:textId="1A19E5DA" w:rsidR="003F396D" w:rsidRDefault="003F396D"/>
    <w:p w14:paraId="6E939DE8" w14:textId="301DB296" w:rsidR="003F396D" w:rsidRDefault="003F396D"/>
    <w:p w14:paraId="7E58EE25" w14:textId="34B4F07C" w:rsidR="003F396D" w:rsidRDefault="003F396D"/>
    <w:p w14:paraId="1C7AA662" w14:textId="284DAF35" w:rsidR="003F396D" w:rsidRDefault="003F396D"/>
    <w:p w14:paraId="4747412C" w14:textId="139C0250" w:rsidR="003F396D" w:rsidRDefault="003F396D"/>
    <w:p w14:paraId="63117BEB" w14:textId="30CBE3CD" w:rsidR="003F396D" w:rsidRDefault="003F396D"/>
    <w:p w14:paraId="18EF0BDD" w14:textId="25A6CF57" w:rsidR="003F396D" w:rsidRDefault="003F396D"/>
    <w:p w14:paraId="0B6CFCF9" w14:textId="6F31910E" w:rsidR="003F396D" w:rsidRDefault="003F396D"/>
    <w:p w14:paraId="5B96B38E" w14:textId="3F7336F6" w:rsidR="003F396D" w:rsidRDefault="003F396D"/>
    <w:p w14:paraId="4210562E" w14:textId="07C70240" w:rsidR="003F396D" w:rsidRDefault="003F396D"/>
    <w:p w14:paraId="78ADF510" w14:textId="01C28172" w:rsidR="003F396D" w:rsidRDefault="003F396D"/>
    <w:p w14:paraId="1DECAAD6" w14:textId="77777777" w:rsidR="003352D8" w:rsidRDefault="003352D8"/>
    <w:p w14:paraId="313D21D7" w14:textId="114808BB" w:rsidR="003F396D" w:rsidRDefault="003F396D"/>
    <w:p w14:paraId="13839653" w14:textId="3A2A9DF5" w:rsidR="003F396D" w:rsidRDefault="003F396D"/>
    <w:p w14:paraId="0FFA9580" w14:textId="1B460CA5" w:rsidR="003F396D" w:rsidRDefault="003F396D"/>
    <w:p w14:paraId="7B248F51" w14:textId="236DC24F" w:rsidR="00BB1209" w:rsidRDefault="00BB1209"/>
    <w:p w14:paraId="00EF4FDE" w14:textId="77D7AB1F" w:rsidR="00316DD0" w:rsidRDefault="00316DD0"/>
    <w:p w14:paraId="27CCBC4D" w14:textId="77777777" w:rsidR="00316DD0" w:rsidRDefault="00316DD0"/>
    <w:p w14:paraId="0A478CB1" w14:textId="77777777" w:rsidR="00BB1209" w:rsidRDefault="00BB1209"/>
    <w:p w14:paraId="7403A263" w14:textId="2EEF8364" w:rsidR="00FB65B8" w:rsidRDefault="00FB65B8" w:rsidP="00A24793"/>
    <w:p w14:paraId="35905E1C" w14:textId="7E771649" w:rsidR="00E87857" w:rsidRDefault="00E87857" w:rsidP="00A24793"/>
    <w:p w14:paraId="05C0A2A4" w14:textId="77777777" w:rsidR="00E87857" w:rsidRPr="00034B24" w:rsidRDefault="00E87857" w:rsidP="00A24793"/>
    <w:p w14:paraId="4A7998F0" w14:textId="7B14B187" w:rsidR="00A24793" w:rsidRDefault="00A24793" w:rsidP="00A24793"/>
    <w:p w14:paraId="63EB889E" w14:textId="4136B213" w:rsidR="006A47A5" w:rsidRDefault="006A47A5" w:rsidP="00A24793"/>
    <w:p w14:paraId="6A5A5EC3" w14:textId="27F25335" w:rsidR="00307FFD" w:rsidRDefault="00307FFD" w:rsidP="00A24793"/>
    <w:p w14:paraId="195BF946" w14:textId="092317ED" w:rsidR="00307FFD" w:rsidRDefault="00307FFD" w:rsidP="00307FFD">
      <w:pPr>
        <w:pStyle w:val="Heading5"/>
      </w:pPr>
    </w:p>
    <w:p w14:paraId="225993C6" w14:textId="6186E101" w:rsidR="004F5035" w:rsidRDefault="004F5035" w:rsidP="004F5035"/>
    <w:p w14:paraId="0E72C78C" w14:textId="645DF3B7" w:rsidR="004F5035" w:rsidRDefault="004F5035" w:rsidP="004F5035"/>
    <w:p w14:paraId="035B939E" w14:textId="6B3AC998" w:rsidR="004F5035" w:rsidRDefault="004F5035" w:rsidP="004F5035"/>
    <w:p w14:paraId="4954CB12" w14:textId="77777777" w:rsidR="004F5035" w:rsidRPr="004F5035" w:rsidRDefault="004F5035" w:rsidP="004F5035"/>
    <w:p w14:paraId="0BE6BAF9" w14:textId="5C0E8235" w:rsidR="00307FFD" w:rsidRDefault="00D3644F" w:rsidP="00307FFD">
      <w:pPr>
        <w:pStyle w:val="Heading5"/>
      </w:pPr>
      <w:r w:rsidRPr="00D3644F">
        <w:lastRenderedPageBreak/>
        <w:t>Tabela de semaforos</w:t>
      </w:r>
    </w:p>
    <w:p w14:paraId="60F9A475" w14:textId="6426FE49" w:rsidR="00307FFD" w:rsidRDefault="00307FFD" w:rsidP="00A24793"/>
    <w:p w14:paraId="46F611EF" w14:textId="691AC860" w:rsidR="00307FFD" w:rsidRDefault="00307FFD" w:rsidP="00A24793"/>
    <w:p w14:paraId="438600D0" w14:textId="06DA01A9" w:rsidR="00307FFD" w:rsidRDefault="00307FFD" w:rsidP="00A24793"/>
    <w:p w14:paraId="747E588E" w14:textId="2E182737" w:rsidR="00307FFD" w:rsidRDefault="00307FFD" w:rsidP="00A24793"/>
    <w:p w14:paraId="6FA5248C" w14:textId="2D77F836" w:rsidR="00307FFD" w:rsidRDefault="00307FFD" w:rsidP="00A24793"/>
    <w:p w14:paraId="6E79F213" w14:textId="5748C786" w:rsidR="00307FFD" w:rsidRDefault="00307FFD" w:rsidP="00A24793"/>
    <w:p w14:paraId="02B56B7F" w14:textId="3C3293A4" w:rsidR="003911E6" w:rsidRPr="00C6482C" w:rsidRDefault="00307FFD" w:rsidP="00D3644F">
      <w:pPr>
        <w:jc w:val="both"/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ab/>
      </w:r>
      <w:r w:rsidR="00D3644F">
        <w:rPr>
          <w:rFonts w:ascii="Arial" w:hAnsi="Arial" w:cs="Arial"/>
          <w:sz w:val="32"/>
          <w:szCs w:val="32"/>
        </w:rPr>
        <w:t xml:space="preserve"> </w:t>
      </w:r>
    </w:p>
    <w:p w14:paraId="0E118AEA" w14:textId="520AF35C" w:rsidR="003911E6" w:rsidRDefault="003911E6" w:rsidP="00A24793"/>
    <w:p w14:paraId="20773482" w14:textId="05F2A05C" w:rsidR="003911E6" w:rsidRDefault="003911E6" w:rsidP="00A24793"/>
    <w:p w14:paraId="47FE9BA0" w14:textId="0DA5176E" w:rsidR="0000135D" w:rsidRDefault="0000135D" w:rsidP="00A24793"/>
    <w:p w14:paraId="11808352" w14:textId="0A3AA8A6" w:rsidR="0000135D" w:rsidRDefault="0000135D" w:rsidP="00A24793"/>
    <w:p w14:paraId="0764A334" w14:textId="3AD5AC87" w:rsidR="0000135D" w:rsidRDefault="0000135D" w:rsidP="00A24793"/>
    <w:p w14:paraId="32487815" w14:textId="21338A95" w:rsidR="0000135D" w:rsidRDefault="0000135D" w:rsidP="00A24793"/>
    <w:p w14:paraId="51583E82" w14:textId="4162ECE6" w:rsidR="0000135D" w:rsidRDefault="0000135D" w:rsidP="00A24793"/>
    <w:p w14:paraId="0B270E12" w14:textId="74538C32" w:rsidR="0000135D" w:rsidRDefault="0000135D" w:rsidP="00A24793"/>
    <w:p w14:paraId="44365B31" w14:textId="7455388B" w:rsidR="0000135D" w:rsidRDefault="0000135D" w:rsidP="00A24793"/>
    <w:p w14:paraId="04673339" w14:textId="0624B59A" w:rsidR="0000135D" w:rsidRDefault="0000135D" w:rsidP="00A24793"/>
    <w:p w14:paraId="495788A5" w14:textId="3E220885" w:rsidR="0000135D" w:rsidRDefault="0000135D" w:rsidP="00A24793"/>
    <w:p w14:paraId="3AADA358" w14:textId="32603652" w:rsidR="0000135D" w:rsidRDefault="0000135D" w:rsidP="00A24793"/>
    <w:p w14:paraId="3010A8FA" w14:textId="0A2F59B6" w:rsidR="0000135D" w:rsidRDefault="0000135D" w:rsidP="00A24793"/>
    <w:p w14:paraId="55915B41" w14:textId="4466B909" w:rsidR="0000135D" w:rsidRDefault="0000135D" w:rsidP="00A24793"/>
    <w:p w14:paraId="33D561BE" w14:textId="1C1376D7" w:rsidR="0000135D" w:rsidRDefault="0000135D" w:rsidP="00A24793"/>
    <w:p w14:paraId="31C2CE27" w14:textId="196B82EA" w:rsidR="0000135D" w:rsidRDefault="0000135D" w:rsidP="00A24793"/>
    <w:p w14:paraId="4C8A0F31" w14:textId="6775AFE1" w:rsidR="0000135D" w:rsidRDefault="0000135D" w:rsidP="00A24793"/>
    <w:p w14:paraId="28E925DA" w14:textId="135DF13E" w:rsidR="0000135D" w:rsidRDefault="0000135D" w:rsidP="00A24793"/>
    <w:p w14:paraId="15FC9139" w14:textId="155BE5F1" w:rsidR="0000135D" w:rsidRDefault="0000135D" w:rsidP="00A24793"/>
    <w:p w14:paraId="019104CE" w14:textId="3371F36E" w:rsidR="0000135D" w:rsidRDefault="0000135D" w:rsidP="00A24793"/>
    <w:p w14:paraId="35949D54" w14:textId="216460BE" w:rsidR="0000135D" w:rsidRDefault="0000135D" w:rsidP="00A24793"/>
    <w:p w14:paraId="22E02441" w14:textId="0BDB932E" w:rsidR="0000135D" w:rsidRDefault="0000135D" w:rsidP="00A24793"/>
    <w:p w14:paraId="01A9FCB8" w14:textId="7150CA60" w:rsidR="0000135D" w:rsidRDefault="0000135D" w:rsidP="00A24793"/>
    <w:p w14:paraId="4370B32C" w14:textId="55966C62" w:rsidR="0000135D" w:rsidRDefault="0000135D" w:rsidP="00A24793"/>
    <w:p w14:paraId="06C8DDCC" w14:textId="62F187B1" w:rsidR="0000135D" w:rsidRDefault="0000135D" w:rsidP="00A24793"/>
    <w:p w14:paraId="66EF6E0F" w14:textId="0A5E30B6" w:rsidR="0000135D" w:rsidRDefault="0000135D" w:rsidP="00A24793"/>
    <w:p w14:paraId="5A7F61E0" w14:textId="63DAAB36" w:rsidR="0000135D" w:rsidRDefault="0000135D" w:rsidP="00A24793"/>
    <w:p w14:paraId="56E7127A" w14:textId="79BCC6AE" w:rsidR="0000135D" w:rsidRDefault="0000135D" w:rsidP="00A24793"/>
    <w:p w14:paraId="5A1F04C9" w14:textId="73076B5B" w:rsidR="0000135D" w:rsidRDefault="0000135D" w:rsidP="00A24793"/>
    <w:p w14:paraId="7EAE882D" w14:textId="08AB2BF3" w:rsidR="0000135D" w:rsidRDefault="0000135D" w:rsidP="00A24793"/>
    <w:p w14:paraId="29C1B7A9" w14:textId="07AF9295" w:rsidR="0000135D" w:rsidRDefault="0000135D" w:rsidP="00A24793"/>
    <w:p w14:paraId="75971CD7" w14:textId="413A6595" w:rsidR="0000135D" w:rsidRDefault="0000135D" w:rsidP="00A24793"/>
    <w:p w14:paraId="7857DA2B" w14:textId="5D59AA0A" w:rsidR="0000135D" w:rsidRDefault="0000135D" w:rsidP="00A24793"/>
    <w:p w14:paraId="53DD3CBD" w14:textId="69700935" w:rsidR="0000135D" w:rsidRDefault="0000135D" w:rsidP="00A24793"/>
    <w:p w14:paraId="0A1E1B56" w14:textId="400B66FE" w:rsidR="0000135D" w:rsidRDefault="0000135D" w:rsidP="00A24793"/>
    <w:p w14:paraId="107AF352" w14:textId="57D54A7C" w:rsidR="0000135D" w:rsidRDefault="0000135D" w:rsidP="00A24793"/>
    <w:p w14:paraId="2C974BA4" w14:textId="433DAF31" w:rsidR="0000135D" w:rsidRDefault="0000135D" w:rsidP="00A24793"/>
    <w:p w14:paraId="3076B1C2" w14:textId="77777777" w:rsidR="0000135D" w:rsidRDefault="0000135D" w:rsidP="00A24793"/>
    <w:p w14:paraId="7E2E3CC2" w14:textId="77777777" w:rsidR="00642040" w:rsidRDefault="00642040" w:rsidP="00A24793"/>
    <w:p w14:paraId="0B208D1B" w14:textId="7AD1F06A" w:rsidR="003911E6" w:rsidRDefault="003911E6" w:rsidP="00A24793"/>
    <w:p w14:paraId="0C881807" w14:textId="77777777" w:rsidR="00D3644F" w:rsidRDefault="003911E6" w:rsidP="003911E6">
      <w:pPr>
        <w:pStyle w:val="Heading5"/>
      </w:pPr>
      <w:r>
        <w:lastRenderedPageBreak/>
        <w:tab/>
      </w:r>
    </w:p>
    <w:p w14:paraId="68241D2E" w14:textId="1F252435" w:rsidR="003911E6" w:rsidRDefault="00D3644F" w:rsidP="00D3644F">
      <w:pPr>
        <w:pStyle w:val="Heading5"/>
      </w:pPr>
      <w:r>
        <w:t>Passenger</w:t>
      </w:r>
    </w:p>
    <w:p w14:paraId="4B80CBD9" w14:textId="58868E83" w:rsidR="00154B66" w:rsidRDefault="00154B66" w:rsidP="00A24793"/>
    <w:p w14:paraId="3D162AAE" w14:textId="4DFCDBBD" w:rsidR="00154B66" w:rsidRDefault="00D3644F" w:rsidP="00154B66">
      <w:pPr>
        <w:pStyle w:val="Heading5"/>
      </w:pPr>
      <w:r>
        <w:t>Hostess</w:t>
      </w:r>
    </w:p>
    <w:p w14:paraId="40C423E6" w14:textId="2C15E028" w:rsidR="00FF6EC3" w:rsidRDefault="00FF6EC3" w:rsidP="00D3644F">
      <w:pPr>
        <w:pStyle w:val="Heading2"/>
        <w:rPr>
          <w:rFonts w:ascii="Arial" w:hAnsi="Arial" w:cs="Arial"/>
          <w:sz w:val="32"/>
          <w:szCs w:val="32"/>
        </w:rPr>
      </w:pPr>
    </w:p>
    <w:p w14:paraId="458DA359" w14:textId="3AA6A263" w:rsidR="00FF6EC3" w:rsidRDefault="00D3644F" w:rsidP="00F522C0">
      <w:pPr>
        <w:pStyle w:val="Heading5"/>
      </w:pPr>
      <w:r>
        <w:t>Pilot</w:t>
      </w:r>
    </w:p>
    <w:p w14:paraId="685920E8" w14:textId="41D120A9" w:rsidR="00F522C0" w:rsidRPr="00D3644F" w:rsidRDefault="00F522C0" w:rsidP="00D3644F">
      <w:pPr>
        <w:pStyle w:val="BodyText"/>
        <w:jc w:val="both"/>
        <w:rPr>
          <w:rFonts w:ascii="Arial" w:hAnsi="Arial" w:cs="Arial"/>
          <w:sz w:val="32"/>
          <w:szCs w:val="32"/>
        </w:rPr>
      </w:pPr>
    </w:p>
    <w:p w14:paraId="4422FF24" w14:textId="3E504E61" w:rsidR="00F522C0" w:rsidRDefault="00F522C0" w:rsidP="00D3644F">
      <w:pPr>
        <w:pStyle w:val="Heading5"/>
      </w:pPr>
      <w:r>
        <w:t>Teste realizados</w:t>
      </w:r>
    </w:p>
    <w:p w14:paraId="1CD0A584" w14:textId="0B6A6BD5" w:rsidR="00154B66" w:rsidRDefault="00154B66" w:rsidP="00A24793"/>
    <w:p w14:paraId="0CB78AAC" w14:textId="784F961D" w:rsidR="00154B66" w:rsidRDefault="00154B66" w:rsidP="00A24793"/>
    <w:p w14:paraId="203EC821" w14:textId="67B660EA" w:rsidR="00154B66" w:rsidRDefault="000C61CE" w:rsidP="00A24793">
      <w:r>
        <w:tab/>
      </w:r>
    </w:p>
    <w:p w14:paraId="23036D13" w14:textId="5D071BB2" w:rsidR="004A7494" w:rsidRDefault="001C6FC3" w:rsidP="00D3644F">
      <w:pPr>
        <w:rPr>
          <w:rFonts w:ascii="Arial" w:hAnsi="Arial" w:cs="Arial"/>
        </w:rPr>
      </w:pPr>
      <w:r>
        <w:tab/>
      </w:r>
    </w:p>
    <w:p w14:paraId="1B7B6052" w14:textId="672AF491" w:rsidR="004A7494" w:rsidRDefault="004A7494" w:rsidP="00313818">
      <w:pPr>
        <w:ind w:firstLine="720"/>
        <w:rPr>
          <w:rFonts w:ascii="Arial" w:hAnsi="Arial" w:cs="Arial"/>
        </w:rPr>
      </w:pPr>
    </w:p>
    <w:p w14:paraId="75F54327" w14:textId="5D1E1F42" w:rsidR="004A7494" w:rsidRDefault="004A7494" w:rsidP="00313818">
      <w:pPr>
        <w:ind w:firstLine="720"/>
        <w:rPr>
          <w:rFonts w:ascii="Arial" w:hAnsi="Arial" w:cs="Arial"/>
        </w:rPr>
      </w:pPr>
    </w:p>
    <w:p w14:paraId="67A21CFD" w14:textId="513EF2F8" w:rsidR="004A7494" w:rsidRDefault="004A7494" w:rsidP="00313818">
      <w:pPr>
        <w:ind w:firstLine="720"/>
        <w:rPr>
          <w:rFonts w:ascii="Arial" w:hAnsi="Arial" w:cs="Arial"/>
        </w:rPr>
      </w:pPr>
    </w:p>
    <w:p w14:paraId="76FC04DC" w14:textId="3D5353EC" w:rsidR="004A7494" w:rsidRDefault="004A7494" w:rsidP="00313818">
      <w:pPr>
        <w:ind w:firstLine="720"/>
        <w:rPr>
          <w:rFonts w:ascii="Arial" w:hAnsi="Arial" w:cs="Arial"/>
        </w:rPr>
      </w:pPr>
    </w:p>
    <w:p w14:paraId="40C76312" w14:textId="3C307751" w:rsidR="004A7494" w:rsidRDefault="004A7494" w:rsidP="00313818">
      <w:pPr>
        <w:ind w:firstLine="720"/>
        <w:rPr>
          <w:rFonts w:ascii="Arial" w:hAnsi="Arial" w:cs="Arial"/>
        </w:rPr>
      </w:pPr>
    </w:p>
    <w:p w14:paraId="2A5E26BC" w14:textId="7900B8A2" w:rsidR="004A7494" w:rsidRDefault="004A7494" w:rsidP="00313818">
      <w:pPr>
        <w:ind w:firstLine="720"/>
        <w:rPr>
          <w:rFonts w:ascii="Arial" w:hAnsi="Arial" w:cs="Arial"/>
        </w:rPr>
      </w:pPr>
    </w:p>
    <w:p w14:paraId="2BB823DA" w14:textId="3A066317" w:rsidR="004A7494" w:rsidRDefault="004A7494" w:rsidP="00313818">
      <w:pPr>
        <w:ind w:firstLine="720"/>
        <w:rPr>
          <w:rFonts w:ascii="Arial" w:hAnsi="Arial" w:cs="Arial"/>
        </w:rPr>
      </w:pPr>
    </w:p>
    <w:p w14:paraId="22143004" w14:textId="77777777" w:rsidR="00794B39" w:rsidRDefault="00794B39" w:rsidP="00313818">
      <w:pPr>
        <w:ind w:firstLine="720"/>
        <w:rPr>
          <w:rFonts w:ascii="Arial" w:hAnsi="Arial" w:cs="Arial"/>
        </w:rPr>
      </w:pPr>
    </w:p>
    <w:p w14:paraId="1B619DBE" w14:textId="0AED3DBF" w:rsidR="004A7494" w:rsidRDefault="004A7494" w:rsidP="00313818">
      <w:pPr>
        <w:ind w:firstLine="720"/>
        <w:rPr>
          <w:rFonts w:ascii="Arial" w:hAnsi="Arial" w:cs="Arial"/>
        </w:rPr>
      </w:pPr>
    </w:p>
    <w:p w14:paraId="4A6672F2" w14:textId="57548E58" w:rsidR="004A7494" w:rsidRDefault="004A7494" w:rsidP="00313818">
      <w:pPr>
        <w:ind w:firstLine="720"/>
        <w:rPr>
          <w:rFonts w:ascii="Arial" w:hAnsi="Arial" w:cs="Arial"/>
        </w:rPr>
      </w:pPr>
    </w:p>
    <w:p w14:paraId="27313C37" w14:textId="77777777" w:rsidR="004A7494" w:rsidRDefault="004A7494" w:rsidP="00313818">
      <w:pPr>
        <w:ind w:firstLine="720"/>
        <w:rPr>
          <w:rFonts w:ascii="Arial" w:hAnsi="Arial" w:cs="Arial"/>
        </w:rPr>
      </w:pPr>
    </w:p>
    <w:p w14:paraId="593F42FC" w14:textId="6AF9B488" w:rsidR="00154B66" w:rsidRDefault="00154B66" w:rsidP="00A24793"/>
    <w:p w14:paraId="088FB055" w14:textId="0B6C6827" w:rsidR="00154B66" w:rsidRDefault="00154B66" w:rsidP="00A24793"/>
    <w:p w14:paraId="58E44748" w14:textId="488F67F4" w:rsidR="00154B66" w:rsidRDefault="00154B66" w:rsidP="00A24793"/>
    <w:p w14:paraId="4093CA77" w14:textId="00CB145F" w:rsidR="00154B66" w:rsidRDefault="00154B66" w:rsidP="00A24793"/>
    <w:p w14:paraId="09D92B86" w14:textId="6B677132" w:rsidR="00154B66" w:rsidRDefault="00154B66" w:rsidP="00A24793"/>
    <w:p w14:paraId="7A6E755F" w14:textId="7A99BCD0" w:rsidR="00154B66" w:rsidRDefault="00154B66" w:rsidP="00A24793"/>
    <w:p w14:paraId="76ED68C7" w14:textId="0CD985D2" w:rsidR="00154B66" w:rsidRDefault="00154B66" w:rsidP="00A24793"/>
    <w:p w14:paraId="0FEF6F95" w14:textId="6F84D0E1" w:rsidR="00154B66" w:rsidRDefault="00154B66" w:rsidP="00A24793"/>
    <w:p w14:paraId="554E35A8" w14:textId="346D59DB" w:rsidR="00794B39" w:rsidRDefault="00794B39" w:rsidP="00A24793"/>
    <w:p w14:paraId="621CE8A5" w14:textId="04CE0BA0" w:rsidR="00794B39" w:rsidRDefault="00794B39" w:rsidP="00A24793">
      <w:r>
        <w:tab/>
      </w:r>
    </w:p>
    <w:p w14:paraId="6FA09D50" w14:textId="7FBFFBFF" w:rsidR="00794B39" w:rsidRDefault="00794B39" w:rsidP="00A24793"/>
    <w:p w14:paraId="49FAD5A4" w14:textId="5E4517B3" w:rsidR="00154B66" w:rsidRPr="007958D2" w:rsidRDefault="00794B39" w:rsidP="00D3644F">
      <w:pPr>
        <w:rPr>
          <w:rFonts w:ascii="Arial" w:hAnsi="Arial" w:cs="Arial"/>
        </w:rPr>
      </w:pPr>
      <w:r>
        <w:tab/>
      </w:r>
    </w:p>
    <w:p w14:paraId="2FA436B1" w14:textId="49D2FCB7" w:rsidR="003911E6" w:rsidRDefault="003911E6" w:rsidP="00A24793"/>
    <w:p w14:paraId="30E8DF58" w14:textId="51F7479F" w:rsidR="008F66CD" w:rsidRDefault="008F66CD" w:rsidP="00A24793"/>
    <w:p w14:paraId="13EAD507" w14:textId="32FB1807" w:rsidR="00864B54" w:rsidRDefault="00864B54" w:rsidP="00A24793"/>
    <w:p w14:paraId="370162AE" w14:textId="53994600" w:rsidR="00307FFD" w:rsidRDefault="00307FFD" w:rsidP="00A24793">
      <w:pPr>
        <w:rPr>
          <w:rFonts w:ascii="Arial" w:hAnsi="Arial" w:cs="Arial"/>
        </w:rPr>
      </w:pPr>
    </w:p>
    <w:p w14:paraId="25A3EC30" w14:textId="05895074" w:rsidR="00931FC1" w:rsidRDefault="00931FC1" w:rsidP="00A24793"/>
    <w:p w14:paraId="7FE0302D" w14:textId="56A53DD6" w:rsidR="00931FC1" w:rsidRDefault="00931FC1" w:rsidP="00A24793"/>
    <w:p w14:paraId="1C420E97" w14:textId="2D367426" w:rsidR="00931FC1" w:rsidRDefault="00931FC1" w:rsidP="00A24793"/>
    <w:p w14:paraId="1D129F9D" w14:textId="6E81FA49" w:rsidR="00931FC1" w:rsidRDefault="00931FC1" w:rsidP="00A24793"/>
    <w:p w14:paraId="4627D8EC" w14:textId="77777777" w:rsidR="00D3644F" w:rsidRDefault="00443FE8" w:rsidP="00443FE8">
      <w:pPr>
        <w:pStyle w:val="Heading3"/>
      </w:pPr>
      <w:r>
        <w:lastRenderedPageBreak/>
        <w:tab/>
      </w:r>
    </w:p>
    <w:p w14:paraId="4AB6F5E7" w14:textId="77777777" w:rsidR="00D3644F" w:rsidRDefault="00D3644F" w:rsidP="00443FE8">
      <w:pPr>
        <w:pStyle w:val="Heading3"/>
      </w:pPr>
    </w:p>
    <w:p w14:paraId="0F79C911" w14:textId="77777777" w:rsidR="00D3644F" w:rsidRDefault="00D3644F" w:rsidP="00443FE8">
      <w:pPr>
        <w:pStyle w:val="Heading3"/>
      </w:pPr>
    </w:p>
    <w:p w14:paraId="15EFEE50" w14:textId="68047E9A" w:rsidR="00931FC1" w:rsidRDefault="00443FE8" w:rsidP="00443FE8">
      <w:pPr>
        <w:pStyle w:val="Heading3"/>
      </w:pPr>
      <w:r>
        <w:t>Mensagens de erro</w:t>
      </w:r>
    </w:p>
    <w:p w14:paraId="0E08EE83" w14:textId="07B2CAC5" w:rsidR="00931FC1" w:rsidRDefault="00931FC1" w:rsidP="00A24793"/>
    <w:p w14:paraId="71199D5D" w14:textId="6F23DAE5" w:rsidR="00931FC1" w:rsidRDefault="00443FE8" w:rsidP="00A24793">
      <w:r>
        <w:tab/>
      </w:r>
      <w:r w:rsidRPr="00443FE8">
        <w:rPr>
          <w:noProof/>
        </w:rPr>
        <w:drawing>
          <wp:inline distT="0" distB="0" distL="0" distR="0" wp14:anchorId="3CF98795" wp14:editId="4BD32BEE">
            <wp:extent cx="2429214" cy="514422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CC7">
        <w:tab/>
      </w:r>
    </w:p>
    <w:p w14:paraId="7AA746CC" w14:textId="69B95500" w:rsidR="003E1ED8" w:rsidRPr="006D0CC7" w:rsidRDefault="003E1ED8" w:rsidP="00A24793">
      <w:pPr>
        <w:rPr>
          <w:rFonts w:ascii="Arial" w:hAnsi="Arial" w:cs="Arial"/>
        </w:rPr>
      </w:pPr>
      <w:r>
        <w:tab/>
      </w:r>
      <w:r>
        <w:tab/>
      </w:r>
      <w:r w:rsidRPr="006D0CC7">
        <w:rPr>
          <w:rFonts w:ascii="Arial" w:hAnsi="Arial" w:cs="Arial"/>
        </w:rPr>
        <w:t>Figura 19</w:t>
      </w:r>
    </w:p>
    <w:p w14:paraId="05FEC3C2" w14:textId="19A8AC64" w:rsidR="006D0CC7" w:rsidRDefault="006D0CC7" w:rsidP="00A24793"/>
    <w:p w14:paraId="76EA33AB" w14:textId="630E52D8" w:rsidR="006D0CC7" w:rsidRPr="003E1ED8" w:rsidRDefault="006D0CC7" w:rsidP="00A24793">
      <w:pPr>
        <w:rPr>
          <w:rFonts w:ascii="Arial" w:hAnsi="Arial" w:cs="Arial"/>
        </w:rPr>
      </w:pPr>
      <w:r>
        <w:tab/>
      </w:r>
      <w:r w:rsidRPr="006D0CC7">
        <w:rPr>
          <w:noProof/>
        </w:rPr>
        <w:drawing>
          <wp:inline distT="0" distB="0" distL="0" distR="0" wp14:anchorId="378D07B4" wp14:editId="386D590F">
            <wp:extent cx="2391109" cy="476316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3A32" w14:textId="76E5F639" w:rsidR="00931FC1" w:rsidRPr="006D0CC7" w:rsidRDefault="006D0CC7" w:rsidP="00A24793">
      <w:pPr>
        <w:rPr>
          <w:rFonts w:ascii="Arial" w:hAnsi="Arial" w:cs="Arial"/>
        </w:rPr>
      </w:pPr>
      <w:r>
        <w:tab/>
      </w:r>
      <w:r>
        <w:tab/>
      </w:r>
      <w:r>
        <w:rPr>
          <w:rFonts w:ascii="Arial" w:hAnsi="Arial" w:cs="Arial"/>
        </w:rPr>
        <w:t>Figura 20</w:t>
      </w:r>
    </w:p>
    <w:p w14:paraId="6E40ADE0" w14:textId="61621756" w:rsidR="00931FC1" w:rsidRDefault="006D0CC7" w:rsidP="00A24793">
      <w:r>
        <w:tab/>
      </w:r>
    </w:p>
    <w:p w14:paraId="0B261A1C" w14:textId="07B62098" w:rsidR="006D0CC7" w:rsidRDefault="006D0CC7" w:rsidP="00A24793">
      <w:r>
        <w:tab/>
      </w:r>
      <w:r w:rsidR="00774CB2" w:rsidRPr="00774CB2">
        <w:rPr>
          <w:noProof/>
        </w:rPr>
        <w:drawing>
          <wp:inline distT="0" distB="0" distL="0" distR="0" wp14:anchorId="0DBDF206" wp14:editId="4AFA91BE">
            <wp:extent cx="2753109" cy="514422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1572" w14:textId="7803FF40" w:rsidR="00774CB2" w:rsidRPr="00774CB2" w:rsidRDefault="00774CB2" w:rsidP="00A24793">
      <w:pPr>
        <w:rPr>
          <w:rFonts w:ascii="Arial" w:hAnsi="Arial" w:cs="Arial"/>
        </w:rPr>
      </w:pPr>
      <w:r>
        <w:tab/>
      </w:r>
      <w:r>
        <w:tab/>
      </w:r>
      <w:r>
        <w:rPr>
          <w:rFonts w:ascii="Arial" w:hAnsi="Arial" w:cs="Arial"/>
        </w:rPr>
        <w:t>Figura 21</w:t>
      </w:r>
    </w:p>
    <w:p w14:paraId="477388C1" w14:textId="36523512" w:rsidR="00931FC1" w:rsidRDefault="00931FC1" w:rsidP="00A24793"/>
    <w:p w14:paraId="0ACACF08" w14:textId="2C3E8716" w:rsidR="00931FC1" w:rsidRDefault="00774CB2" w:rsidP="00A24793">
      <w:r>
        <w:tab/>
      </w:r>
      <w:r w:rsidRPr="00774CB2">
        <w:rPr>
          <w:noProof/>
        </w:rPr>
        <w:drawing>
          <wp:inline distT="0" distB="0" distL="0" distR="0" wp14:anchorId="75D1200B" wp14:editId="72C74A04">
            <wp:extent cx="1886213" cy="466790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84A1" w14:textId="5F2C088B" w:rsidR="00931FC1" w:rsidRPr="00774CB2" w:rsidRDefault="00774CB2" w:rsidP="00A24793">
      <w:pPr>
        <w:rPr>
          <w:rFonts w:ascii="Arial" w:hAnsi="Arial" w:cs="Arial"/>
        </w:rPr>
      </w:pPr>
      <w:r>
        <w:tab/>
      </w:r>
      <w:r>
        <w:tab/>
      </w:r>
      <w:r>
        <w:rPr>
          <w:rFonts w:ascii="Arial" w:hAnsi="Arial" w:cs="Arial"/>
        </w:rPr>
        <w:t>Figura 22</w:t>
      </w:r>
    </w:p>
    <w:p w14:paraId="0EFA8403" w14:textId="3BA713BF" w:rsidR="00931FC1" w:rsidRDefault="00931FC1" w:rsidP="00A24793"/>
    <w:p w14:paraId="13AD6A1F" w14:textId="7ECCD1AB" w:rsidR="00931FC1" w:rsidRDefault="00931FC1" w:rsidP="00A24793"/>
    <w:p w14:paraId="129485FC" w14:textId="2D925766" w:rsidR="00931FC1" w:rsidRDefault="00A03286" w:rsidP="00A03286">
      <w:pPr>
        <w:pStyle w:val="Heading3"/>
      </w:pPr>
      <w:r>
        <w:tab/>
        <w:t>Bibliografia</w:t>
      </w:r>
    </w:p>
    <w:p w14:paraId="71C920A0" w14:textId="4BF58C3E" w:rsidR="00931FC1" w:rsidRDefault="00931FC1" w:rsidP="00A24793"/>
    <w:p w14:paraId="2611F294" w14:textId="0F5755CB" w:rsidR="00931FC1" w:rsidRPr="00A03286" w:rsidRDefault="00A03286" w:rsidP="00A24793">
      <w:pPr>
        <w:rPr>
          <w:sz w:val="32"/>
          <w:szCs w:val="32"/>
          <w:u w:val="single"/>
        </w:rPr>
      </w:pPr>
      <w:r>
        <w:tab/>
      </w:r>
      <w:r w:rsidRPr="00A03286">
        <w:rPr>
          <w:color w:val="00C1C7" w:themeColor="accent2"/>
          <w:sz w:val="32"/>
          <w:szCs w:val="32"/>
          <w:u w:val="single"/>
        </w:rPr>
        <w:t>https://stackoverflow.com/</w:t>
      </w:r>
    </w:p>
    <w:p w14:paraId="58026303" w14:textId="089A4520" w:rsidR="00931FC1" w:rsidRDefault="00A03286" w:rsidP="00A24793">
      <w:r>
        <w:tab/>
      </w:r>
    </w:p>
    <w:p w14:paraId="21B139BB" w14:textId="281CD744" w:rsidR="00931FC1" w:rsidRPr="00A03286" w:rsidRDefault="00A03286" w:rsidP="00A03286">
      <w:pPr>
        <w:ind w:firstLine="720"/>
        <w:rPr>
          <w:color w:val="00C1C7" w:themeColor="accent2"/>
          <w:sz w:val="32"/>
          <w:szCs w:val="32"/>
          <w:u w:val="single"/>
        </w:rPr>
      </w:pPr>
      <w:r w:rsidRPr="00A03286">
        <w:rPr>
          <w:color w:val="00C1C7" w:themeColor="accent2"/>
          <w:sz w:val="32"/>
          <w:szCs w:val="32"/>
          <w:u w:val="single"/>
        </w:rPr>
        <w:t>https://www.gnu.org/software/bash/manual/bash.html</w:t>
      </w:r>
    </w:p>
    <w:p w14:paraId="594A64C7" w14:textId="16090814" w:rsidR="00931FC1" w:rsidRDefault="00931FC1" w:rsidP="00A24793"/>
    <w:p w14:paraId="73879C50" w14:textId="62D5943B" w:rsidR="00931FC1" w:rsidRPr="00A03286" w:rsidRDefault="00A03286" w:rsidP="00A03286">
      <w:pPr>
        <w:ind w:firstLine="720"/>
        <w:rPr>
          <w:color w:val="00C1C7" w:themeColor="accent2"/>
          <w:sz w:val="32"/>
          <w:szCs w:val="32"/>
          <w:u w:val="single"/>
        </w:rPr>
      </w:pPr>
      <w:r w:rsidRPr="00A03286">
        <w:rPr>
          <w:color w:val="00C1C7" w:themeColor="accent2"/>
          <w:sz w:val="32"/>
          <w:szCs w:val="32"/>
          <w:u w:val="single"/>
        </w:rPr>
        <w:t>https://www.gnu.org/software/gawk/manual/gawk.html</w:t>
      </w:r>
    </w:p>
    <w:p w14:paraId="5E1401D5" w14:textId="757B205F" w:rsidR="00931FC1" w:rsidRDefault="00A03286" w:rsidP="00A24793">
      <w:r>
        <w:tab/>
      </w:r>
    </w:p>
    <w:p w14:paraId="01842A75" w14:textId="405F5720" w:rsidR="00931FC1" w:rsidRPr="00A03286" w:rsidRDefault="00A03286" w:rsidP="00A03286">
      <w:pPr>
        <w:ind w:firstLine="720"/>
        <w:rPr>
          <w:color w:val="00C1C7" w:themeColor="accent2"/>
          <w:sz w:val="32"/>
          <w:szCs w:val="32"/>
          <w:u w:val="single"/>
        </w:rPr>
      </w:pPr>
      <w:r w:rsidRPr="00A03286">
        <w:rPr>
          <w:color w:val="00C1C7" w:themeColor="accent2"/>
          <w:sz w:val="32"/>
          <w:szCs w:val="32"/>
          <w:u w:val="single"/>
        </w:rPr>
        <w:t>https://linuxconfig.org/</w:t>
      </w:r>
    </w:p>
    <w:p w14:paraId="0DD61F6B" w14:textId="6A7FFEBF" w:rsidR="00931FC1" w:rsidRDefault="00931FC1" w:rsidP="00A24793"/>
    <w:p w14:paraId="4B5CCC0A" w14:textId="420C6FA1" w:rsidR="00931FC1" w:rsidRDefault="00931FC1" w:rsidP="00A24793"/>
    <w:p w14:paraId="72233EB7" w14:textId="4D29DA68" w:rsidR="00931FC1" w:rsidRDefault="00931FC1" w:rsidP="00A24793"/>
    <w:p w14:paraId="59AC9F39" w14:textId="4E652692" w:rsidR="00931FC1" w:rsidRDefault="00931FC1" w:rsidP="00A24793"/>
    <w:p w14:paraId="19859937" w14:textId="35539538" w:rsidR="00931FC1" w:rsidRDefault="00931FC1" w:rsidP="00A24793"/>
    <w:p w14:paraId="62904EB2" w14:textId="5527FC32" w:rsidR="00931FC1" w:rsidRDefault="00931FC1" w:rsidP="00A24793"/>
    <w:p w14:paraId="7A02FBD4" w14:textId="5F83E2E8" w:rsidR="00931FC1" w:rsidRDefault="00931FC1" w:rsidP="00A24793"/>
    <w:p w14:paraId="61A4D7E3" w14:textId="0BFB181A" w:rsidR="00931FC1" w:rsidRDefault="00931FC1" w:rsidP="00A24793"/>
    <w:p w14:paraId="3AD861DB" w14:textId="1A2EE22E" w:rsidR="00931FC1" w:rsidRDefault="00931FC1" w:rsidP="00A24793"/>
    <w:p w14:paraId="0C30C6AD" w14:textId="249E2AE3" w:rsidR="00931FC1" w:rsidRDefault="00931FC1" w:rsidP="00A24793"/>
    <w:p w14:paraId="62E00C25" w14:textId="483EE4CC" w:rsidR="00A03286" w:rsidRDefault="00A03286" w:rsidP="00A24793"/>
    <w:p w14:paraId="100BC21F" w14:textId="77777777" w:rsidR="00A03286" w:rsidRDefault="00A03286" w:rsidP="00A24793"/>
    <w:p w14:paraId="049F7DB4" w14:textId="75A620F4" w:rsidR="00931FC1" w:rsidRDefault="00931FC1" w:rsidP="00A24793"/>
    <w:p w14:paraId="014B242F" w14:textId="3AB7D626" w:rsidR="00931FC1" w:rsidRDefault="00931FC1" w:rsidP="00A24793"/>
    <w:p w14:paraId="2B47E009" w14:textId="77777777" w:rsidR="00774CB2" w:rsidRDefault="00774CB2" w:rsidP="00A24793"/>
    <w:p w14:paraId="690FE1D2" w14:textId="21572010" w:rsidR="00931FC1" w:rsidRDefault="00931FC1" w:rsidP="00A24793"/>
    <w:p w14:paraId="2675D96F" w14:textId="12234614" w:rsidR="00931FC1" w:rsidRDefault="00931FC1" w:rsidP="00A24793"/>
    <w:p w14:paraId="5B091B35" w14:textId="71FA89B1" w:rsidR="00931FC1" w:rsidRPr="003372F3" w:rsidRDefault="00931FC1" w:rsidP="003372F3">
      <w:pPr>
        <w:pStyle w:val="Heading3"/>
      </w:pPr>
      <w:r w:rsidRPr="00034B24"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D16EECA" wp14:editId="664C8CE7">
                <wp:simplePos x="0" y="0"/>
                <wp:positionH relativeFrom="column">
                  <wp:posOffset>-392430</wp:posOffset>
                </wp:positionH>
                <wp:positionV relativeFrom="paragraph">
                  <wp:posOffset>-499404</wp:posOffset>
                </wp:positionV>
                <wp:extent cx="7771130" cy="9039860"/>
                <wp:effectExtent l="0" t="0" r="1270" b="8890"/>
                <wp:wrapNone/>
                <wp:docPr id="23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5977F09B" id="Forma" o:spid="_x0000_s1026" alt="&quot;&quot;" style="position:absolute;margin-left:-30.9pt;margin-top:-39.3pt;width:611.9pt;height:711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  <w:r w:rsidR="00DD26CE">
        <w:t>Trabalho Realizado por</w:t>
      </w:r>
      <w:r>
        <w:t>:</w:t>
      </w:r>
    </w:p>
    <w:p w14:paraId="6EE659B0" w14:textId="160B9B24" w:rsidR="00363BC9" w:rsidRDefault="00363BC9" w:rsidP="00A24793"/>
    <w:p w14:paraId="564B84A0" w14:textId="70DB74FA" w:rsidR="00363BC9" w:rsidRPr="00DD26CE" w:rsidRDefault="00DD26CE" w:rsidP="00DD26CE">
      <w:pPr>
        <w:pStyle w:val="Heading2"/>
        <w:rPr>
          <w:rFonts w:ascii="Arial Rounded MT Bold" w:hAnsi="Arial Rounded MT Bold"/>
          <w:i w:val="0"/>
          <w:iCs/>
        </w:rPr>
      </w:pPr>
      <w:r>
        <w:tab/>
      </w:r>
      <w:r w:rsidRPr="00DD26CE">
        <w:rPr>
          <w:rFonts w:ascii="Arial Rounded MT Bold" w:hAnsi="Arial Rounded MT Bold"/>
          <w:i w:val="0"/>
          <w:iCs/>
        </w:rPr>
        <w:t>Rafael Remígio 102435</w:t>
      </w:r>
    </w:p>
    <w:p w14:paraId="6E272EF1" w14:textId="2E221C52" w:rsidR="00363BC9" w:rsidRPr="00DD26CE" w:rsidRDefault="00DD26CE" w:rsidP="00DD26CE">
      <w:pPr>
        <w:pStyle w:val="Heading2"/>
        <w:rPr>
          <w:rFonts w:ascii="Arial Rounded MT Bold" w:hAnsi="Arial Rounded MT Bold"/>
          <w:i w:val="0"/>
          <w:iCs/>
        </w:rPr>
      </w:pPr>
      <w:r>
        <w:tab/>
      </w:r>
      <w:r>
        <w:rPr>
          <w:rFonts w:ascii="Arial Rounded MT Bold" w:hAnsi="Arial Rounded MT Bold"/>
          <w:i w:val="0"/>
          <w:iCs/>
        </w:rPr>
        <w:t>João Correia 104360</w:t>
      </w:r>
    </w:p>
    <w:p w14:paraId="7F1466CB" w14:textId="2E239927" w:rsidR="00363BC9" w:rsidRDefault="00DD26CE" w:rsidP="00A24793">
      <w:r>
        <w:tab/>
      </w:r>
    </w:p>
    <w:p w14:paraId="5D8FA0FC" w14:textId="6A1FDDFA" w:rsidR="00363BC9" w:rsidRDefault="00363BC9" w:rsidP="00A24793"/>
    <w:p w14:paraId="6393B861" w14:textId="3515450B" w:rsidR="00363BC9" w:rsidRDefault="00363BC9" w:rsidP="00A24793"/>
    <w:p w14:paraId="0C068EBE" w14:textId="682E08C3" w:rsidR="00363BC9" w:rsidRDefault="00931FC1" w:rsidP="00A24793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3F66B73" wp14:editId="2C0EB698">
                <wp:simplePos x="0" y="0"/>
                <wp:positionH relativeFrom="column">
                  <wp:posOffset>-394326</wp:posOffset>
                </wp:positionH>
                <wp:positionV relativeFrom="paragraph">
                  <wp:posOffset>213976</wp:posOffset>
                </wp:positionV>
                <wp:extent cx="3908429" cy="8291331"/>
                <wp:effectExtent l="0" t="0" r="0" b="0"/>
                <wp:wrapNone/>
                <wp:docPr id="46" name="Tri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29" cy="82913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42D7965A" id="Triangle" o:spid="_x0000_s1026" style="position:absolute;margin-left:-31.05pt;margin-top:16.85pt;width:307.75pt;height:652.8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" path="m,21600l21600,10802,,,,21600xe" fillcolor="#00c1c7 [3205]" stroked="f" strokeweight="1pt">
                <v:stroke miterlimit="4" joinstyle="miter"/>
                <v:path arrowok="t" o:extrusionok="f" o:connecttype="custom" o:connectlocs="1954215,4145666;1954215,4145666;1954215,4145666;1954215,4145666" o:connectangles="0,90,180,270"/>
              </v:shape>
            </w:pict>
          </mc:Fallback>
        </mc:AlternateContent>
      </w:r>
    </w:p>
    <w:p w14:paraId="4DE0ADF5" w14:textId="5C05DE4D" w:rsidR="00363BC9" w:rsidRDefault="00363BC9" w:rsidP="00A24793"/>
    <w:p w14:paraId="7221F8F2" w14:textId="213FD62E" w:rsidR="00363BC9" w:rsidRDefault="00363BC9" w:rsidP="00A24793"/>
    <w:p w14:paraId="025A591A" w14:textId="1EDD6836" w:rsidR="00363BC9" w:rsidRDefault="00363BC9" w:rsidP="00A24793"/>
    <w:p w14:paraId="5949F578" w14:textId="055AE738" w:rsidR="00363BC9" w:rsidRDefault="00363BC9" w:rsidP="00A24793"/>
    <w:p w14:paraId="0B651508" w14:textId="6FA3BB53" w:rsidR="00363BC9" w:rsidRDefault="00931FC1" w:rsidP="00931FC1">
      <w:pPr>
        <w:tabs>
          <w:tab w:val="left" w:pos="6856"/>
        </w:tabs>
      </w:pPr>
      <w:r>
        <w:tab/>
      </w:r>
    </w:p>
    <w:p w14:paraId="3CBD5130" w14:textId="45E07AF9" w:rsidR="00363BC9" w:rsidRDefault="00363BC9" w:rsidP="00A24793"/>
    <w:p w14:paraId="4FDA88CF" w14:textId="0DBF4BB0" w:rsidR="00363BC9" w:rsidRDefault="00363BC9" w:rsidP="00A24793"/>
    <w:p w14:paraId="7EC75448" w14:textId="3FF95AF2" w:rsidR="00363BC9" w:rsidRDefault="00363BC9" w:rsidP="00A24793"/>
    <w:p w14:paraId="5C22DB71" w14:textId="40495C9C" w:rsidR="00363BC9" w:rsidRDefault="00363BC9" w:rsidP="00A24793"/>
    <w:p w14:paraId="5972AF5A" w14:textId="1FBDF201" w:rsidR="00363BC9" w:rsidRDefault="00363BC9" w:rsidP="00A24793"/>
    <w:p w14:paraId="54F9CFD4" w14:textId="0EA6CC17" w:rsidR="00363BC9" w:rsidRDefault="00363BC9" w:rsidP="00A24793"/>
    <w:p w14:paraId="2FF03A31" w14:textId="2DF5273E" w:rsidR="00363BC9" w:rsidRDefault="00363BC9" w:rsidP="00A24793"/>
    <w:p w14:paraId="30EF4D44" w14:textId="6773F813" w:rsidR="00363BC9" w:rsidRDefault="00363BC9" w:rsidP="00A24793"/>
    <w:p w14:paraId="6700F0F4" w14:textId="2A28AABE" w:rsidR="00363BC9" w:rsidRDefault="00363BC9" w:rsidP="00A24793"/>
    <w:p w14:paraId="752AF64A" w14:textId="0C3768BA" w:rsidR="00363BC9" w:rsidRDefault="00363BC9" w:rsidP="00A24793"/>
    <w:p w14:paraId="44B95427" w14:textId="14DE38EF" w:rsidR="00363BC9" w:rsidRDefault="00363BC9" w:rsidP="00A24793"/>
    <w:p w14:paraId="2C3AD75B" w14:textId="6864902E" w:rsidR="00363BC9" w:rsidRDefault="00363BC9" w:rsidP="00A24793"/>
    <w:p w14:paraId="74FC118B" w14:textId="053A03BA" w:rsidR="00363BC9" w:rsidRDefault="00363BC9" w:rsidP="00A24793"/>
    <w:p w14:paraId="1DAD9E5C" w14:textId="28A0F435" w:rsidR="00363BC9" w:rsidRDefault="00363BC9" w:rsidP="00A24793"/>
    <w:p w14:paraId="41C5655A" w14:textId="4CCE0E34" w:rsidR="00363BC9" w:rsidRDefault="00363BC9" w:rsidP="00A24793"/>
    <w:p w14:paraId="1803B8EF" w14:textId="61DA6CB5" w:rsidR="00363BC9" w:rsidRDefault="00363BC9" w:rsidP="00A24793"/>
    <w:p w14:paraId="13894B53" w14:textId="151B7464" w:rsidR="00363BC9" w:rsidRDefault="00363BC9" w:rsidP="00A24793"/>
    <w:p w14:paraId="594CCD82" w14:textId="7274E25E" w:rsidR="00363BC9" w:rsidRDefault="00363BC9" w:rsidP="00A24793"/>
    <w:p w14:paraId="091D30CE" w14:textId="354E822E" w:rsidR="00363BC9" w:rsidRDefault="00DD26CE" w:rsidP="00A24793">
      <w:r>
        <w:rPr>
          <w:noProof/>
        </w:rPr>
        <w:drawing>
          <wp:anchor distT="0" distB="0" distL="114300" distR="114300" simplePos="0" relativeHeight="251664384" behindDoc="1" locked="0" layoutInCell="1" allowOverlap="1" wp14:anchorId="4C1951B3" wp14:editId="3D94B4D7">
            <wp:simplePos x="0" y="0"/>
            <wp:positionH relativeFrom="column">
              <wp:posOffset>3590631</wp:posOffset>
            </wp:positionH>
            <wp:positionV relativeFrom="paragraph">
              <wp:posOffset>32537</wp:posOffset>
            </wp:positionV>
            <wp:extent cx="2932981" cy="2197290"/>
            <wp:effectExtent l="0" t="0" r="1270" b="0"/>
            <wp:wrapNone/>
            <wp:docPr id="48" name="Imagem 48" descr="UA - Universidade de Aveiro - EduPortu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 - Universidade de Aveiro - EduPortug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981" cy="21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4150C0" w14:textId="1E24F7D3" w:rsidR="00363BC9" w:rsidRDefault="00363BC9" w:rsidP="00A24793"/>
    <w:p w14:paraId="22EE5AAB" w14:textId="34D56419" w:rsidR="00363BC9" w:rsidRDefault="00363BC9" w:rsidP="00A24793"/>
    <w:p w14:paraId="36E10EC2" w14:textId="6B22BEB7" w:rsidR="00363BC9" w:rsidRDefault="00363BC9" w:rsidP="00A24793"/>
    <w:p w14:paraId="635A041A" w14:textId="1C24335E" w:rsidR="00363BC9" w:rsidRDefault="00363BC9" w:rsidP="00A24793"/>
    <w:p w14:paraId="64191049" w14:textId="29675A2C" w:rsidR="00363BC9" w:rsidRDefault="00363BC9" w:rsidP="00A24793"/>
    <w:p w14:paraId="07601D3F" w14:textId="1B1F097D" w:rsidR="00363BC9" w:rsidRDefault="00363BC9" w:rsidP="00A24793"/>
    <w:p w14:paraId="1FC20A6C" w14:textId="6DBBFD55" w:rsidR="00363BC9" w:rsidRDefault="00363BC9" w:rsidP="00A24793"/>
    <w:p w14:paraId="68C51F8F" w14:textId="692B1842" w:rsidR="00363BC9" w:rsidRDefault="00363BC9" w:rsidP="00A24793"/>
    <w:p w14:paraId="7A41287F" w14:textId="4F993072" w:rsidR="00363BC9" w:rsidRDefault="00DD26CE" w:rsidP="00DD26CE">
      <w:pPr>
        <w:tabs>
          <w:tab w:val="left" w:pos="6254"/>
        </w:tabs>
        <w:jc w:val="both"/>
      </w:pPr>
      <w:r>
        <w:tab/>
      </w:r>
    </w:p>
    <w:p w14:paraId="28019B51" w14:textId="60B0467E" w:rsidR="00363BC9" w:rsidRDefault="00363BC9" w:rsidP="00A24793"/>
    <w:p w14:paraId="658D4855" w14:textId="77777777" w:rsidR="00363BC9" w:rsidRDefault="00363BC9" w:rsidP="00A24793"/>
    <w:p w14:paraId="5D4435C8" w14:textId="1CD03404" w:rsidR="00307FFD" w:rsidRDefault="00307FFD" w:rsidP="00A24793"/>
    <w:p w14:paraId="7A6848AE" w14:textId="0DB92324" w:rsidR="00307FFD" w:rsidRDefault="00307FFD" w:rsidP="00A24793"/>
    <w:p w14:paraId="1285CD29" w14:textId="321C5066" w:rsidR="00307FFD" w:rsidRDefault="00307FFD" w:rsidP="00A24793"/>
    <w:p w14:paraId="4AB9F7D2" w14:textId="77777777" w:rsidR="00307FFD" w:rsidRDefault="00307FFD" w:rsidP="00A24793"/>
    <w:p w14:paraId="65D33038" w14:textId="77777777" w:rsidR="00A24793" w:rsidRPr="00034B24" w:rsidRDefault="00A24793"/>
    <w:p w14:paraId="4496061F" w14:textId="7BA462FA" w:rsidR="00A81248" w:rsidRPr="00034B24" w:rsidRDefault="00931FC1" w:rsidP="00931FC1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81248" w:rsidRPr="00034B24" w:rsidSect="00034B24">
      <w:footerReference w:type="even" r:id="rId16"/>
      <w:footerReference w:type="default" r:id="rId17"/>
      <w:footerReference w:type="first" r:id="rId18"/>
      <w:pgSz w:w="11906" w:h="16838" w:code="9"/>
      <w:pgMar w:top="720" w:right="578" w:bottom="1077" w:left="57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41B7A" w14:textId="77777777" w:rsidR="00F86555" w:rsidRDefault="00F86555" w:rsidP="001205A1">
      <w:r>
        <w:separator/>
      </w:r>
    </w:p>
  </w:endnote>
  <w:endnote w:type="continuationSeparator" w:id="0">
    <w:p w14:paraId="5AC20F5A" w14:textId="77777777" w:rsidR="00F86555" w:rsidRDefault="00F86555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71ECF9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bidi="pt-PT"/>
          </w:rPr>
          <w:fldChar w:fldCharType="begin"/>
        </w:r>
        <w:r>
          <w:rPr>
            <w:rStyle w:val="PageNumber"/>
            <w:lang w:bidi="pt-PT"/>
          </w:rPr>
          <w:instrText xml:space="preserve"> PAGE </w:instrText>
        </w:r>
        <w:r>
          <w:rPr>
            <w:rStyle w:val="PageNumber"/>
            <w:lang w:bidi="pt-PT"/>
          </w:rPr>
          <w:fldChar w:fldCharType="separate"/>
        </w:r>
        <w:r w:rsidR="007B0740">
          <w:rPr>
            <w:rStyle w:val="PageNumber"/>
            <w:noProof/>
            <w:lang w:bidi="pt-PT"/>
          </w:rPr>
          <w:t>2</w:t>
        </w:r>
        <w:r>
          <w:rPr>
            <w:rStyle w:val="PageNumber"/>
            <w:lang w:bidi="pt-PT"/>
          </w:rPr>
          <w:fldChar w:fldCharType="end"/>
        </w:r>
      </w:p>
    </w:sdtContent>
  </w:sdt>
  <w:p w14:paraId="2F9D0F35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AE80F7" w14:textId="77777777" w:rsidR="00F023D4" w:rsidRDefault="00F023D4" w:rsidP="00F023D4">
        <w:pPr>
          <w:pStyle w:val="Footer"/>
          <w:framePr w:wrap="none" w:vAnchor="text" w:hAnchor="page" w:x="11176" w:y="238"/>
          <w:rPr>
            <w:rStyle w:val="PageNumber"/>
          </w:rPr>
        </w:pPr>
        <w:r>
          <w:rPr>
            <w:rStyle w:val="PageNumber"/>
            <w:lang w:bidi="pt-PT"/>
          </w:rPr>
          <w:fldChar w:fldCharType="begin"/>
        </w:r>
        <w:r>
          <w:rPr>
            <w:rStyle w:val="PageNumber"/>
            <w:lang w:bidi="pt-PT"/>
          </w:rPr>
          <w:instrText xml:space="preserve"> PAGE </w:instrText>
        </w:r>
        <w:r>
          <w:rPr>
            <w:rStyle w:val="PageNumber"/>
            <w:lang w:bidi="pt-PT"/>
          </w:rPr>
          <w:fldChar w:fldCharType="separate"/>
        </w:r>
        <w:r>
          <w:rPr>
            <w:rStyle w:val="PageNumber"/>
            <w:noProof/>
            <w:lang w:bidi="pt-PT"/>
          </w:rPr>
          <w:t>4</w:t>
        </w:r>
        <w:r>
          <w:rPr>
            <w:rStyle w:val="PageNumber"/>
            <w:lang w:bidi="pt-PT"/>
          </w:rPr>
          <w:fldChar w:fldCharType="end"/>
        </w:r>
      </w:p>
    </w:sdtContent>
  </w:sdt>
  <w:tbl>
    <w:tblPr>
      <w:tblW w:w="10790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687FAC47" w14:textId="77777777" w:rsidTr="005F6D3A">
      <w:tc>
        <w:tcPr>
          <w:tcW w:w="5395" w:type="dxa"/>
        </w:tcPr>
        <w:p w14:paraId="419029CC" w14:textId="150E7257" w:rsidR="001205A1" w:rsidRPr="001205A1" w:rsidRDefault="005F6D3A" w:rsidP="00C66528">
          <w:pPr>
            <w:pStyle w:val="Footer"/>
          </w:pPr>
          <w:r>
            <w:rPr>
              <w:color w:val="7F7F7F" w:themeColor="text1" w:themeTint="80"/>
            </w:rPr>
            <w:t xml:space="preserve"> </w:t>
          </w:r>
        </w:p>
      </w:tc>
      <w:tc>
        <w:tcPr>
          <w:tcW w:w="5395" w:type="dxa"/>
        </w:tcPr>
        <w:p w14:paraId="52A03E37" w14:textId="7D511192" w:rsidR="001205A1" w:rsidRPr="001205A1" w:rsidRDefault="001205A1" w:rsidP="001205A1">
          <w:pPr>
            <w:pStyle w:val="Footer"/>
          </w:pPr>
          <w:r w:rsidRPr="001205A1">
            <w:rPr>
              <w:lang w:bidi="pt-PT"/>
            </w:rPr>
            <w:t xml:space="preserve">  </w:t>
          </w:r>
        </w:p>
      </w:tc>
    </w:tr>
  </w:tbl>
  <w:p w14:paraId="05011A01" w14:textId="003F351C" w:rsidR="001205A1" w:rsidRDefault="00697BC1">
    <w:pPr>
      <w:pStyle w:val="Footer"/>
    </w:pPr>
    <w:r w:rsidRPr="005F6D3A">
      <w:rPr>
        <w:noProof/>
      </w:rPr>
      <w:drawing>
        <wp:anchor distT="0" distB="0" distL="114300" distR="114300" simplePos="0" relativeHeight="251658240" behindDoc="1" locked="0" layoutInCell="1" allowOverlap="1" wp14:anchorId="53A956E4" wp14:editId="031B5426">
          <wp:simplePos x="0" y="0"/>
          <wp:positionH relativeFrom="margin">
            <wp:posOffset>895350</wp:posOffset>
          </wp:positionH>
          <wp:positionV relativeFrom="paragraph">
            <wp:posOffset>-123825</wp:posOffset>
          </wp:positionV>
          <wp:extent cx="756285" cy="419100"/>
          <wp:effectExtent l="0" t="0" r="571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A18">
      <w:t>2</w:t>
    </w:r>
    <w:r>
      <w:t>º Trabalho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42F5F" w14:textId="0B76D323" w:rsidR="00CF2591" w:rsidRDefault="00CF2591">
    <w:pPr>
      <w:pStyle w:val="Footer"/>
    </w:pPr>
  </w:p>
  <w:p w14:paraId="408FBA20" w14:textId="77777777" w:rsidR="00CF2591" w:rsidRDefault="00CF2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B1000" w14:textId="77777777" w:rsidR="00F86555" w:rsidRDefault="00F86555" w:rsidP="001205A1">
      <w:r>
        <w:separator/>
      </w:r>
    </w:p>
  </w:footnote>
  <w:footnote w:type="continuationSeparator" w:id="0">
    <w:p w14:paraId="2AB934BA" w14:textId="77777777" w:rsidR="00F86555" w:rsidRDefault="00F86555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BA9"/>
    <w:rsid w:val="0000135D"/>
    <w:rsid w:val="00034B24"/>
    <w:rsid w:val="00054A55"/>
    <w:rsid w:val="000619B4"/>
    <w:rsid w:val="00080144"/>
    <w:rsid w:val="000C4ED1"/>
    <w:rsid w:val="000C61CE"/>
    <w:rsid w:val="000E72B6"/>
    <w:rsid w:val="000F487F"/>
    <w:rsid w:val="00105D34"/>
    <w:rsid w:val="001205A1"/>
    <w:rsid w:val="00154B66"/>
    <w:rsid w:val="001C6FC3"/>
    <w:rsid w:val="001D002C"/>
    <w:rsid w:val="001D1920"/>
    <w:rsid w:val="001F25C5"/>
    <w:rsid w:val="00207BFD"/>
    <w:rsid w:val="00247961"/>
    <w:rsid w:val="002877E8"/>
    <w:rsid w:val="00290788"/>
    <w:rsid w:val="002A6AD1"/>
    <w:rsid w:val="002D42EA"/>
    <w:rsid w:val="002E7C4E"/>
    <w:rsid w:val="00307FFD"/>
    <w:rsid w:val="0031055C"/>
    <w:rsid w:val="00313818"/>
    <w:rsid w:val="00316DD0"/>
    <w:rsid w:val="003352D8"/>
    <w:rsid w:val="003372F3"/>
    <w:rsid w:val="00341EEA"/>
    <w:rsid w:val="00363BC9"/>
    <w:rsid w:val="00371EE1"/>
    <w:rsid w:val="003911E6"/>
    <w:rsid w:val="0039557D"/>
    <w:rsid w:val="003A18B5"/>
    <w:rsid w:val="003A798E"/>
    <w:rsid w:val="003B5737"/>
    <w:rsid w:val="003E1ED8"/>
    <w:rsid w:val="003F396D"/>
    <w:rsid w:val="004135C1"/>
    <w:rsid w:val="00425A99"/>
    <w:rsid w:val="00443FE8"/>
    <w:rsid w:val="00444628"/>
    <w:rsid w:val="0047655A"/>
    <w:rsid w:val="004A7494"/>
    <w:rsid w:val="004F5035"/>
    <w:rsid w:val="00576A9B"/>
    <w:rsid w:val="005B107A"/>
    <w:rsid w:val="005E6B25"/>
    <w:rsid w:val="005F2405"/>
    <w:rsid w:val="005F4F46"/>
    <w:rsid w:val="005F6D3A"/>
    <w:rsid w:val="00600F23"/>
    <w:rsid w:val="00642040"/>
    <w:rsid w:val="00672C15"/>
    <w:rsid w:val="00691374"/>
    <w:rsid w:val="00697BC1"/>
    <w:rsid w:val="006A47A5"/>
    <w:rsid w:val="006B1CB8"/>
    <w:rsid w:val="006C60E6"/>
    <w:rsid w:val="006D0CC7"/>
    <w:rsid w:val="00745BA9"/>
    <w:rsid w:val="0074764F"/>
    <w:rsid w:val="0075758F"/>
    <w:rsid w:val="00774CB2"/>
    <w:rsid w:val="00784AA5"/>
    <w:rsid w:val="00794B39"/>
    <w:rsid w:val="007958D2"/>
    <w:rsid w:val="007B0740"/>
    <w:rsid w:val="007C1BAB"/>
    <w:rsid w:val="007D7A18"/>
    <w:rsid w:val="007E4BB3"/>
    <w:rsid w:val="007E6A33"/>
    <w:rsid w:val="007F1FEC"/>
    <w:rsid w:val="008341DF"/>
    <w:rsid w:val="00840657"/>
    <w:rsid w:val="00864B54"/>
    <w:rsid w:val="008E2B61"/>
    <w:rsid w:val="008F66CD"/>
    <w:rsid w:val="00931FC1"/>
    <w:rsid w:val="0095695A"/>
    <w:rsid w:val="009571D0"/>
    <w:rsid w:val="00970629"/>
    <w:rsid w:val="009B3843"/>
    <w:rsid w:val="009B6C1C"/>
    <w:rsid w:val="00A03286"/>
    <w:rsid w:val="00A05789"/>
    <w:rsid w:val="00A15CF7"/>
    <w:rsid w:val="00A24793"/>
    <w:rsid w:val="00A27EF3"/>
    <w:rsid w:val="00A328F6"/>
    <w:rsid w:val="00A52CC2"/>
    <w:rsid w:val="00A63FB0"/>
    <w:rsid w:val="00A81248"/>
    <w:rsid w:val="00A879EF"/>
    <w:rsid w:val="00A951FA"/>
    <w:rsid w:val="00A96D48"/>
    <w:rsid w:val="00AA22C7"/>
    <w:rsid w:val="00AA3DF7"/>
    <w:rsid w:val="00AA519F"/>
    <w:rsid w:val="00AC54BE"/>
    <w:rsid w:val="00AE236F"/>
    <w:rsid w:val="00B078A7"/>
    <w:rsid w:val="00B23097"/>
    <w:rsid w:val="00B23D87"/>
    <w:rsid w:val="00B41199"/>
    <w:rsid w:val="00BA51B6"/>
    <w:rsid w:val="00BB1209"/>
    <w:rsid w:val="00BC5A5F"/>
    <w:rsid w:val="00BE670B"/>
    <w:rsid w:val="00C12F6E"/>
    <w:rsid w:val="00C55E60"/>
    <w:rsid w:val="00C6482C"/>
    <w:rsid w:val="00C66528"/>
    <w:rsid w:val="00C84A9E"/>
    <w:rsid w:val="00C915F0"/>
    <w:rsid w:val="00CC27AB"/>
    <w:rsid w:val="00CF2591"/>
    <w:rsid w:val="00CF4E8C"/>
    <w:rsid w:val="00D3644F"/>
    <w:rsid w:val="00D510CA"/>
    <w:rsid w:val="00D703E1"/>
    <w:rsid w:val="00D82C04"/>
    <w:rsid w:val="00DD26CE"/>
    <w:rsid w:val="00E43273"/>
    <w:rsid w:val="00E4789E"/>
    <w:rsid w:val="00E67495"/>
    <w:rsid w:val="00E87857"/>
    <w:rsid w:val="00EB7C6A"/>
    <w:rsid w:val="00ED2F85"/>
    <w:rsid w:val="00EE6BE5"/>
    <w:rsid w:val="00F023D4"/>
    <w:rsid w:val="00F13618"/>
    <w:rsid w:val="00F27956"/>
    <w:rsid w:val="00F522C0"/>
    <w:rsid w:val="00F83606"/>
    <w:rsid w:val="00F86555"/>
    <w:rsid w:val="00F87046"/>
    <w:rsid w:val="00FB65B8"/>
    <w:rsid w:val="00FC49AE"/>
    <w:rsid w:val="00FD2FC3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BB9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034B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8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034B24"/>
    <w:pPr>
      <w:keepNext/>
      <w:keepLines/>
      <w:spacing w:line="216" w:lineRule="auto"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034B24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34B24"/>
    <w:rPr>
      <w:rFonts w:asciiTheme="majorHAnsi" w:eastAsiaTheme="majorEastAsia" w:hAnsiTheme="majorHAnsi" w:cstheme="majorBidi"/>
      <w:b/>
      <w:color w:val="123869" w:themeColor="accent1"/>
      <w:sz w:val="7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ncoraGrfica">
    <w:name w:val="Âncora Gráfica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034B24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34B24"/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BodyText">
    <w:name w:val="Body Text"/>
    <w:basedOn w:val="Normal"/>
    <w:link w:val="BodyTextChar"/>
    <w:uiPriority w:val="1"/>
    <w:qFormat/>
    <w:rsid w:val="00600F23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600F23"/>
    <w:rPr>
      <w:rFonts w:ascii="Calibri" w:eastAsia="Calibri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semiHidden/>
    <w:rsid w:val="00600F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F2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rsid w:val="00E878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8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E878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lat&#243;rio%20apelativo%20para%20trabalhos%20acad&#233;micos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8B57E6-9888-4B06-8836-BD8579745D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apelativo para trabalhos académicos.dotx</Template>
  <TotalTime>0</TotalTime>
  <Pages>7</Pages>
  <Words>257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2021-12-05T14:36:00Z</dcterms:created>
  <dcterms:modified xsi:type="dcterms:W3CDTF">2022-01-27T18:18:00Z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